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4"/>
          <w:szCs w:val="24"/>
        </w:rPr>
        <w:id w:val="-1459257332"/>
        <w:docPartObj>
          <w:docPartGallery w:val="Cover Pages"/>
          <w:docPartUnique/>
        </w:docPartObj>
      </w:sdtPr>
      <w:sdtEndPr/>
      <w:sdtContent>
        <w:p w14:paraId="12132C4A" w14:textId="77777777" w:rsidR="00700857" w:rsidRDefault="00700857" w:rsidP="00AC630F">
          <w:pPr>
            <w:pStyle w:val="Heading1"/>
          </w:pPr>
          <w:r>
            <w:rPr>
              <w:noProof/>
            </w:rPr>
            <mc:AlternateContent>
              <mc:Choice Requires="wpg">
                <w:drawing>
                  <wp:anchor distT="0" distB="0" distL="114300" distR="114300" simplePos="0" relativeHeight="251663360" behindDoc="0" locked="0" layoutInCell="1" allowOverlap="1" wp14:anchorId="438795F7" wp14:editId="4390FEDF">
                    <wp:simplePos x="0" y="0"/>
                    <wp:positionH relativeFrom="column">
                      <wp:posOffset>3657600</wp:posOffset>
                    </wp:positionH>
                    <wp:positionV relativeFrom="paragraph">
                      <wp:posOffset>-114300</wp:posOffset>
                    </wp:positionV>
                    <wp:extent cx="2628900" cy="776605"/>
                    <wp:effectExtent l="0" t="0" r="12700" b="36195"/>
                    <wp:wrapNone/>
                    <wp:docPr id="91" name="Group 91"/>
                    <wp:cNvGraphicFramePr/>
                    <a:graphic xmlns:a="http://schemas.openxmlformats.org/drawingml/2006/main">
                      <a:graphicData uri="http://schemas.microsoft.com/office/word/2010/wordprocessingGroup">
                        <wpg:wgp>
                          <wpg:cNvGrpSpPr/>
                          <wpg:grpSpPr>
                            <a:xfrm>
                              <a:off x="0" y="0"/>
                              <a:ext cx="2628900" cy="776605"/>
                              <a:chOff x="0" y="0"/>
                              <a:chExt cx="262890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808080"/>
                                    </a:solidFill>
                                    <a:miter lim="800000"/>
                                    <a:headEnd/>
                                    <a:tailEnd/>
                                  </a14:hiddenLine>
                                </a:ext>
                              </a:extLst>
                            </wps:spPr>
                            <wps:txbx>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124777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margin">
                      <wp14:pctWidth>0</wp14:pctWidth>
                    </wp14:sizeRelH>
                  </wp:anchor>
                </w:drawing>
              </mc:Choice>
              <mc:Fallback>
                <w:pict>
                  <v:group w14:anchorId="438795F7" id="Group_x0020_91" o:spid="_x0000_s1026" style="position:absolute;left:0;text-align:left;margin-left:4in;margin-top:-8.95pt;width:207pt;height:61.15pt;z-index:251663360;mso-width-relative:margin" coordsize="262890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">
                    <v:shapetype id="_x0000_t202" coordsize="21600,21600" o:spt="202" path="m0,0l0,21600,21600,21600,21600,0xe">
                      <v:stroke joinstyle="miter"/>
                      <v:path gradientshapeok="t" o:connecttype="rect"/>
                    </v:shapetype>
                    <v:shape id="Text_x0020_Box_x0020_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3C737C5C" w14:textId="77777777" w:rsidR="00296DCB" w:rsidRDefault="00296D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fldChar w:fldCharType="begin"/>
                            </w:r>
                            <w:r>
                              <w:rPr>
                                <w:rFonts w:ascii="Calibri" w:hAnsi="Calibri"/>
                                <w:b/>
                                <w:color w:val="808080" w:themeColor="background1" w:themeShade="80"/>
                                <w:sz w:val="32"/>
                                <w:szCs w:val="32"/>
                              </w:rPr>
                              <w:instrText xml:space="preserve"> CREATEDATE \@ "MMMM" \* MERGEFORMAT </w:instrText>
                            </w:r>
                            <w:r>
                              <w:rPr>
                                <w:rFonts w:ascii="Calibri" w:hAnsi="Calibri"/>
                                <w:b/>
                                <w:color w:val="808080" w:themeColor="background1" w:themeShade="80"/>
                                <w:sz w:val="32"/>
                                <w:szCs w:val="32"/>
                              </w:rPr>
                              <w:fldChar w:fldCharType="separate"/>
                            </w:r>
                            <w:r w:rsidR="00ED4757">
                              <w:rPr>
                                <w:rFonts w:ascii="Calibri" w:hAnsi="Calibri"/>
                                <w:b/>
                                <w:noProof/>
                                <w:color w:val="808080" w:themeColor="background1" w:themeShade="80"/>
                                <w:sz w:val="32"/>
                                <w:szCs w:val="32"/>
                              </w:rPr>
                              <w:t>January</w:t>
                            </w:r>
                            <w:r>
                              <w:rPr>
                                <w:rFonts w:ascii="Calibri" w:hAnsi="Calibri"/>
                                <w:b/>
                                <w:color w:val="808080" w:themeColor="background1" w:themeShade="80"/>
                                <w:sz w:val="32"/>
                                <w:szCs w:val="32"/>
                              </w:rPr>
                              <w:fldChar w:fldCharType="end"/>
                            </w:r>
                          </w:p>
                        </w:txbxContent>
                      </v:textbox>
                    </v:shape>
                    <v:shape id="Text_x0020_Box_x0020_7" o:spid="_x0000_s1028" type="#_x0000_t202" style="position:absolute;left:1381125;width:124777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2511B04F" w14:textId="77777777" w:rsidR="00296DCB" w:rsidRDefault="00296D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fldChar w:fldCharType="begin"/>
                            </w:r>
                            <w:r>
                              <w:rPr>
                                <w:rFonts w:asciiTheme="majorHAnsi" w:hAnsiTheme="majorHAnsi"/>
                                <w:color w:val="548DD4" w:themeColor="text2" w:themeTint="99"/>
                                <w:sz w:val="92"/>
                                <w:szCs w:val="92"/>
                              </w:rPr>
                              <w:instrText xml:space="preserve"> CREATEDATE \@ "yyyy" \* MERGEFORMAT </w:instrText>
                            </w:r>
                            <w:r>
                              <w:rPr>
                                <w:rFonts w:asciiTheme="majorHAnsi" w:hAnsiTheme="majorHAnsi"/>
                                <w:color w:val="548DD4" w:themeColor="text2" w:themeTint="99"/>
                                <w:sz w:val="92"/>
                                <w:szCs w:val="92"/>
                              </w:rPr>
                              <w:fldChar w:fldCharType="separate"/>
                            </w:r>
                            <w:r w:rsidR="00ED4757">
                              <w:rPr>
                                <w:rFonts w:asciiTheme="majorHAnsi" w:hAnsiTheme="majorHAnsi"/>
                                <w:noProof/>
                                <w:color w:val="548DD4" w:themeColor="text2" w:themeTint="99"/>
                                <w:sz w:val="92"/>
                                <w:szCs w:val="92"/>
                              </w:rPr>
                              <w:t>2016</w:t>
                            </w:r>
                            <w:r>
                              <w:rPr>
                                <w:rFonts w:asciiTheme="majorHAnsi" w:hAnsiTheme="majorHAnsi"/>
                                <w:color w:val="548DD4" w:themeColor="text2" w:themeTint="99"/>
                                <w:sz w:val="92"/>
                                <w:szCs w:val="92"/>
                              </w:rPr>
                              <w:fldChar w:fldCharType="end"/>
                            </w:r>
                          </w:p>
                        </w:txbxContent>
                      </v:textbox>
                    </v:shape>
                    <v:shapetype id="_x0000_t32" coordsize="21600,21600" o:spt="32" o:oned="t" path="m0,0l21600,21600e" filled="f">
                      <v:path arrowok="t" fillok="f" o:connecttype="none"/>
                      <o:lock v:ext="edit" shapetype="t"/>
                    </v:shapetype>
                    <v:shape id="AutoShape_x0020_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C8E7832" wp14:editId="70A5DF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8E7832" id="Rectangle_x0020_2" o:spid="_x0000_s1030"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OSZw8D7AAAA4QEAABMA&#10;AAAAAAAAAAAAAAAAAAAAAFtDb250ZW50X1R5cGVzXS54bWxQSwECLQAUAAYACAAAACEAI7Jq4dcA&#10;AACUAQAACwAAAAAAAAAAAAAAAAAsAQAAX3JlbHMvLnJlbHNQSwECLQAUAAYACAAAACEAeLbRIUUC&#10;AABEBAAADgAAAAAAAAAAAAAAAAAs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z w:val="20"/>
                              <w:szCs w:val="2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11A8DDE2" w14:textId="77777777" w:rsidR="00296DCB" w:rsidRPr="00700857" w:rsidRDefault="00296DCB" w:rsidP="00700857">
                              <w:pPr>
                                <w:contextualSpacing/>
                                <w:rPr>
                                  <w:rFonts w:asciiTheme="majorHAnsi" w:hAnsiTheme="majorHAnsi"/>
                                  <w:b/>
                                  <w:bCs/>
                                  <w:color w:val="548DD4" w:themeColor="text2" w:themeTint="99"/>
                                  <w:sz w:val="20"/>
                                  <w:szCs w:val="20"/>
                                </w:rPr>
                              </w:pPr>
                              <w:r w:rsidRPr="00700857">
                                <w:rPr>
                                  <w:rFonts w:asciiTheme="majorHAnsi" w:hAnsiTheme="majorHAnsi"/>
                                  <w:b/>
                                  <w:bCs/>
                                  <w:color w:val="548DD4" w:themeColor="text2" w:themeTint="99"/>
                                  <w:sz w:val="20"/>
                                  <w:szCs w:val="20"/>
                                </w:rPr>
                                <w:t>[Type the company address]</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6B8544" wp14:editId="05E43F5F">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97CAFD" id="Rectangle_x0020_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05FE5CC" wp14:editId="19FF8520">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523E1E" id="Group_x0020_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">
                    <v:shape id="AutoShape_x0020_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_x0020_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A2D112" wp14:editId="533BA56F">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7CCCF7" w14:textId="77777777" w:rsidR="00296DCB" w:rsidRDefault="00296DC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2D112" id="Group_x0020_15" o:spid="_x0000_s1031"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">
                    <v:shape id="Text_x0020_Box_x0020_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7CCCF7" w14:textId="77777777" w:rsidR="00296DCB" w:rsidRDefault="00296DCB">
                            <w:pPr>
                              <w:rPr>
                                <w:color w:val="FFFFFF"/>
                                <w:sz w:val="92"/>
                                <w:szCs w:val="92"/>
                              </w:rPr>
                            </w:pPr>
                            <w:r>
                              <w:rPr>
                                <w:color w:val="FFFFFF"/>
                                <w:sz w:val="92"/>
                                <w:szCs w:val="92"/>
                              </w:rPr>
                              <w:t>08</w:t>
                            </w:r>
                          </w:p>
                        </w:txbxContent>
                      </v:textbox>
                    </v:shape>
                    <v:shape id="AutoShape_x0020_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_x0020_Box_x0020_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AA579AC" w14:textId="77777777" w:rsidR="00296DCB" w:rsidRDefault="00296DC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0496DE57" w14:textId="77777777" w:rsidR="00700857" w:rsidRDefault="00700857">
          <w:r>
            <w:rPr>
              <w:noProof/>
            </w:rPr>
            <mc:AlternateContent>
              <mc:Choice Requires="wps">
                <w:drawing>
                  <wp:anchor distT="0" distB="0" distL="114300" distR="114300" simplePos="0" relativeHeight="251665408" behindDoc="0" locked="0" layoutInCell="1" allowOverlap="1" wp14:anchorId="324683F1" wp14:editId="32B9B202">
                    <wp:simplePos x="0" y="0"/>
                    <wp:positionH relativeFrom="column">
                      <wp:posOffset>-572135</wp:posOffset>
                    </wp:positionH>
                    <wp:positionV relativeFrom="paragraph">
                      <wp:posOffset>3822065</wp:posOffset>
                    </wp:positionV>
                    <wp:extent cx="6909435" cy="33147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6909435"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Blockchain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Concept Note – Municipal Blockchain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Date.Version</w:t>
                                      </w:r>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17A8D">
                                        <w:rPr>
                                          <w:rFonts w:ascii="Arial" w:hAnsi="Arial" w:cs="Arial"/>
                                          <w:noProof/>
                                          <w:sz w:val="32"/>
                                          <w:szCs w:val="32"/>
                                        </w:rPr>
                                        <w:t>2016-03-19</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83F1" id="Text_x0020_Box_x0020_1" o:spid="_x0000_s1035" type="#_x0000_t202" style="position:absolute;margin-left:-45.05pt;margin-top:300.95pt;width:544.0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wVTNI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" filled="f" stroked="f">
                    <v:textbox>
                      <w:txbxContent>
                        <w:p w14:paraId="3FB27361" w14:textId="6144C7AF" w:rsidR="00296DCB" w:rsidRPr="00A2798C" w:rsidRDefault="00296DCB" w:rsidP="00700857">
                          <w:pPr>
                            <w:rPr>
                              <w:rFonts w:asciiTheme="majorHAnsi" w:hAnsiTheme="majorHAnsi"/>
                              <w:color w:val="808080" w:themeColor="background1" w:themeShade="80"/>
                              <w:sz w:val="36"/>
                              <w:szCs w:val="56"/>
                            </w:rPr>
                          </w:pPr>
                          <w:r w:rsidRPr="00A2798C">
                            <w:rPr>
                              <w:rFonts w:asciiTheme="majorHAnsi" w:hAnsiTheme="majorHAnsi"/>
                              <w:color w:val="808080" w:themeColor="background1" w:themeShade="80"/>
                              <w:sz w:val="36"/>
                              <w:szCs w:val="56"/>
                            </w:rPr>
                            <w:t>Concept Note</w:t>
                          </w:r>
                          <w:r w:rsidR="00A2798C" w:rsidRPr="00A2798C">
                            <w:rPr>
                              <w:rFonts w:asciiTheme="majorHAnsi" w:hAnsiTheme="majorHAnsi"/>
                              <w:color w:val="808080" w:themeColor="background1" w:themeShade="80"/>
                              <w:sz w:val="36"/>
                              <w:szCs w:val="56"/>
                            </w:rPr>
                            <w:t xml:space="preserve"> – Municipal Blockchain and Banking Services Access for Rural Areas in China</w:t>
                          </w:r>
                        </w:p>
                        <w:tbl>
                          <w:tblPr>
                            <w:tblStyle w:val="TableGrid"/>
                            <w:tblW w:w="0" w:type="auto"/>
                            <w:tblLook w:val="04A0" w:firstRow="1" w:lastRow="0" w:firstColumn="1" w:lastColumn="0" w:noHBand="0" w:noVBand="1"/>
                          </w:tblPr>
                          <w:tblGrid>
                            <w:gridCol w:w="2209"/>
                            <w:gridCol w:w="8599"/>
                          </w:tblGrid>
                          <w:tr w:rsidR="0081631D" w:rsidRPr="00296DCB" w14:paraId="5EDFED3A" w14:textId="77777777" w:rsidTr="0025399E">
                            <w:tc>
                              <w:tcPr>
                                <w:tcW w:w="2084" w:type="dxa"/>
                              </w:tcPr>
                              <w:p w14:paraId="3C01200A"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Project Title</w:t>
                                </w:r>
                              </w:p>
                            </w:tc>
                            <w:tc>
                              <w:tcPr>
                                <w:tcW w:w="8616" w:type="dxa"/>
                              </w:tcPr>
                              <w:p w14:paraId="1236E445" w14:textId="6E3ADE78" w:rsidR="00296DCB" w:rsidRPr="00296DCB" w:rsidRDefault="00A2798C"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fldChar w:fldCharType="begin"/>
                                </w:r>
                                <w:r>
                                  <w:rPr>
                                    <w:rFonts w:ascii="Arial" w:hAnsi="Arial" w:cs="Arial"/>
                                    <w:color w:val="808080" w:themeColor="background1" w:themeShade="80"/>
                                    <w:sz w:val="32"/>
                                    <w:szCs w:val="32"/>
                                  </w:rPr>
                                  <w:instrText xml:space="preserve"> TITLE  \* MERGEFORMAT </w:instrText>
                                </w:r>
                                <w:r>
                                  <w:rPr>
                                    <w:rFonts w:ascii="Arial" w:hAnsi="Arial" w:cs="Arial"/>
                                    <w:color w:val="808080" w:themeColor="background1" w:themeShade="80"/>
                                    <w:sz w:val="32"/>
                                    <w:szCs w:val="32"/>
                                  </w:rPr>
                                  <w:fldChar w:fldCharType="separate"/>
                                </w:r>
                                <w:r w:rsidR="00447BAD">
                                  <w:rPr>
                                    <w:rFonts w:ascii="Arial" w:hAnsi="Arial" w:cs="Arial"/>
                                    <w:color w:val="808080" w:themeColor="background1" w:themeShade="80"/>
                                    <w:sz w:val="32"/>
                                    <w:szCs w:val="32"/>
                                  </w:rPr>
                                  <w:t>Concept Note – Municipal Blockchain Technology and Banking Services Access for Rural Areas in China</w:t>
                                </w:r>
                                <w:r>
                                  <w:rPr>
                                    <w:rFonts w:ascii="Arial" w:hAnsi="Arial" w:cs="Arial"/>
                                    <w:color w:val="808080" w:themeColor="background1" w:themeShade="80"/>
                                    <w:sz w:val="32"/>
                                    <w:szCs w:val="32"/>
                                  </w:rPr>
                                  <w:fldChar w:fldCharType="end"/>
                                </w:r>
                              </w:p>
                            </w:tc>
                          </w:tr>
                          <w:tr w:rsidR="0081631D" w:rsidRPr="00296DCB" w14:paraId="05ED719C" w14:textId="77777777" w:rsidTr="0025399E">
                            <w:tc>
                              <w:tcPr>
                                <w:tcW w:w="2084" w:type="dxa"/>
                              </w:tcPr>
                              <w:p w14:paraId="1EE482BD" w14:textId="5AB6FA18" w:rsidR="0081631D" w:rsidRPr="00296DCB" w:rsidRDefault="0081631D" w:rsidP="0081631D">
                                <w:pPr>
                                  <w:rPr>
                                    <w:rFonts w:ascii="Arial" w:hAnsi="Arial" w:cs="Arial"/>
                                    <w:color w:val="808080" w:themeColor="background1" w:themeShade="80"/>
                                    <w:sz w:val="32"/>
                                    <w:szCs w:val="32"/>
                                  </w:rPr>
                                </w:pPr>
                                <w:r>
                                  <w:rPr>
                                    <w:rFonts w:ascii="Arial" w:hAnsi="Arial" w:cs="Arial"/>
                                    <w:color w:val="808080" w:themeColor="background1" w:themeShade="80"/>
                                    <w:sz w:val="32"/>
                                    <w:szCs w:val="32"/>
                                  </w:rPr>
                                  <w:t>Estimated Fund Requirements</w:t>
                                </w:r>
                              </w:p>
                            </w:tc>
                            <w:tc>
                              <w:tcPr>
                                <w:tcW w:w="8616" w:type="dxa"/>
                              </w:tcPr>
                              <w:p w14:paraId="3F7851F8" w14:textId="38A548A4" w:rsidR="0081631D" w:rsidRDefault="0081631D" w:rsidP="00296DCB">
                                <w:pPr>
                                  <w:rPr>
                                    <w:rFonts w:ascii="Arial" w:hAnsi="Arial" w:cs="Arial"/>
                                    <w:sz w:val="32"/>
                                    <w:szCs w:val="32"/>
                                  </w:rPr>
                                </w:pPr>
                                <w:r>
                                  <w:rPr>
                                    <w:rFonts w:ascii="Arial" w:hAnsi="Arial" w:cs="Arial"/>
                                    <w:sz w:val="32"/>
                                    <w:szCs w:val="32"/>
                                  </w:rPr>
                                  <w:t>CNY 1.5 Million</w:t>
                                </w:r>
                              </w:p>
                            </w:tc>
                          </w:tr>
                          <w:tr w:rsidR="0081631D" w:rsidRPr="00296DCB" w14:paraId="7B5C441B" w14:textId="77777777" w:rsidTr="0025399E">
                            <w:tc>
                              <w:tcPr>
                                <w:tcW w:w="2084" w:type="dxa"/>
                              </w:tcPr>
                              <w:p w14:paraId="01702881" w14:textId="1DADBCA4" w:rsidR="0081631D" w:rsidRPr="00296DCB" w:rsidRDefault="0081631D"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Sponsor</w:t>
                                </w:r>
                              </w:p>
                            </w:tc>
                            <w:tc>
                              <w:tcPr>
                                <w:tcW w:w="8616" w:type="dxa"/>
                              </w:tcPr>
                              <w:p w14:paraId="46CE81F4" w14:textId="77777777" w:rsidR="0081631D" w:rsidRDefault="0081631D" w:rsidP="00296DCB">
                                <w:pPr>
                                  <w:rPr>
                                    <w:rFonts w:ascii="Arial" w:hAnsi="Arial" w:cs="Arial"/>
                                    <w:sz w:val="32"/>
                                    <w:szCs w:val="32"/>
                                  </w:rPr>
                                </w:pPr>
                              </w:p>
                            </w:tc>
                          </w:tr>
                          <w:tr w:rsidR="0081631D" w:rsidRPr="00296DCB" w14:paraId="0D679410" w14:textId="77777777" w:rsidTr="0025399E">
                            <w:tc>
                              <w:tcPr>
                                <w:tcW w:w="2084" w:type="dxa"/>
                              </w:tcPr>
                              <w:p w14:paraId="4F9CB2D2" w14:textId="77777777" w:rsidR="00296DCB" w:rsidRPr="00296DCB" w:rsidRDefault="00296DCB" w:rsidP="00296DCB">
                                <w:pPr>
                                  <w:rPr>
                                    <w:rFonts w:ascii="Arial" w:hAnsi="Arial" w:cs="Arial"/>
                                    <w:color w:val="808080" w:themeColor="background1" w:themeShade="80"/>
                                    <w:sz w:val="32"/>
                                    <w:szCs w:val="32"/>
                                  </w:rPr>
                                </w:pPr>
                                <w:r w:rsidRPr="00296DCB">
                                  <w:rPr>
                                    <w:rFonts w:ascii="Arial" w:hAnsi="Arial" w:cs="Arial"/>
                                    <w:color w:val="808080" w:themeColor="background1" w:themeShade="80"/>
                                    <w:sz w:val="32"/>
                                    <w:szCs w:val="32"/>
                                  </w:rPr>
                                  <w:t>Author</w:t>
                                </w:r>
                              </w:p>
                            </w:tc>
                            <w:tc>
                              <w:tcPr>
                                <w:tcW w:w="8616" w:type="dxa"/>
                              </w:tcPr>
                              <w:p w14:paraId="4984F995" w14:textId="565040BA" w:rsidR="00296DCB" w:rsidRPr="00296DCB" w:rsidRDefault="00A2798C"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AUTHOR  \* MERGEFORMAT </w:instrText>
                                </w:r>
                                <w:r>
                                  <w:rPr>
                                    <w:rFonts w:ascii="Arial" w:hAnsi="Arial" w:cs="Arial"/>
                                    <w:sz w:val="32"/>
                                    <w:szCs w:val="32"/>
                                  </w:rPr>
                                  <w:fldChar w:fldCharType="separate"/>
                                </w:r>
                                <w:r>
                                  <w:rPr>
                                    <w:rFonts w:ascii="Arial" w:hAnsi="Arial" w:cs="Arial"/>
                                    <w:noProof/>
                                    <w:sz w:val="32"/>
                                    <w:szCs w:val="32"/>
                                  </w:rPr>
                                  <w:t>Michael Chang, Visiting Professor</w:t>
                                </w:r>
                                <w:r>
                                  <w:rPr>
                                    <w:rFonts w:ascii="Arial" w:hAnsi="Arial" w:cs="Arial"/>
                                    <w:sz w:val="32"/>
                                    <w:szCs w:val="32"/>
                                  </w:rPr>
                                  <w:fldChar w:fldCharType="end"/>
                                </w:r>
                              </w:p>
                            </w:tc>
                          </w:tr>
                          <w:tr w:rsidR="0081631D" w:rsidRPr="00296DCB" w14:paraId="729AD217" w14:textId="77777777" w:rsidTr="0025399E">
                            <w:trPr>
                              <w:trHeight w:val="350"/>
                            </w:trPr>
                            <w:tc>
                              <w:tcPr>
                                <w:tcW w:w="2084" w:type="dxa"/>
                              </w:tcPr>
                              <w:p w14:paraId="59A7CF80" w14:textId="77777777" w:rsidR="00296DCB" w:rsidRDefault="005F1709"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Date.Version</w:t>
                                </w:r>
                              </w:p>
                            </w:tc>
                            <w:tc>
                              <w:tcPr>
                                <w:tcW w:w="8616" w:type="dxa"/>
                              </w:tcPr>
                              <w:p w14:paraId="15D0495A" w14:textId="77777777" w:rsidR="00296DCB" w:rsidRPr="00296DCB" w:rsidRDefault="005F1709" w:rsidP="00296DCB">
                                <w:pPr>
                                  <w:rPr>
                                    <w:rFonts w:ascii="Arial" w:hAnsi="Arial" w:cs="Arial"/>
                                    <w:sz w:val="32"/>
                                    <w:szCs w:val="32"/>
                                  </w:rPr>
                                </w:pPr>
                                <w:r>
                                  <w:rPr>
                                    <w:rFonts w:ascii="Arial" w:hAnsi="Arial" w:cs="Arial"/>
                                    <w:sz w:val="32"/>
                                    <w:szCs w:val="32"/>
                                  </w:rPr>
                                  <w:fldChar w:fldCharType="begin"/>
                                </w:r>
                                <w:r>
                                  <w:rPr>
                                    <w:rFonts w:ascii="Arial" w:hAnsi="Arial" w:cs="Arial"/>
                                    <w:sz w:val="32"/>
                                    <w:szCs w:val="32"/>
                                  </w:rPr>
                                  <w:instrText xml:space="preserve"> SAVEDATE \@ "yyyy-MM-dd" \* MERGEFORMAT </w:instrText>
                                </w:r>
                                <w:r>
                                  <w:rPr>
                                    <w:rFonts w:ascii="Arial" w:hAnsi="Arial" w:cs="Arial"/>
                                    <w:sz w:val="32"/>
                                    <w:szCs w:val="32"/>
                                  </w:rPr>
                                  <w:fldChar w:fldCharType="separate"/>
                                </w:r>
                                <w:r w:rsidR="00317A8D">
                                  <w:rPr>
                                    <w:rFonts w:ascii="Arial" w:hAnsi="Arial" w:cs="Arial"/>
                                    <w:noProof/>
                                    <w:sz w:val="32"/>
                                    <w:szCs w:val="32"/>
                                  </w:rPr>
                                  <w:t>2016-03-19</w:t>
                                </w:r>
                                <w:r>
                                  <w:rPr>
                                    <w:rFonts w:ascii="Arial" w:hAnsi="Arial" w:cs="Arial"/>
                                    <w:sz w:val="32"/>
                                    <w:szCs w:val="32"/>
                                  </w:rPr>
                                  <w:fldChar w:fldCharType="end"/>
                                </w:r>
                                <w:r>
                                  <w:rPr>
                                    <w:rFonts w:ascii="Arial" w:hAnsi="Arial" w:cs="Arial"/>
                                    <w:sz w:val="32"/>
                                    <w:szCs w:val="32"/>
                                  </w:rPr>
                                  <w:t>.</w:t>
                                </w:r>
                                <w:r>
                                  <w:rPr>
                                    <w:rFonts w:ascii="Arial" w:hAnsi="Arial" w:cs="Arial"/>
                                    <w:sz w:val="32"/>
                                    <w:szCs w:val="32"/>
                                  </w:rPr>
                                  <w:fldChar w:fldCharType="begin"/>
                                </w:r>
                                <w:r>
                                  <w:rPr>
                                    <w:rFonts w:ascii="Arial" w:hAnsi="Arial" w:cs="Arial"/>
                                    <w:sz w:val="32"/>
                                    <w:szCs w:val="32"/>
                                  </w:rPr>
                                  <w:instrText xml:space="preserve"> REVNUM  \* MERGEFORMAT </w:instrText>
                                </w:r>
                                <w:r>
                                  <w:rPr>
                                    <w:rFonts w:ascii="Arial" w:hAnsi="Arial" w:cs="Arial"/>
                                    <w:sz w:val="32"/>
                                    <w:szCs w:val="32"/>
                                  </w:rPr>
                                  <w:fldChar w:fldCharType="separate"/>
                                </w:r>
                                <w:r w:rsidR="00ED4757">
                                  <w:rPr>
                                    <w:rFonts w:ascii="Arial" w:hAnsi="Arial" w:cs="Arial"/>
                                    <w:noProof/>
                                    <w:sz w:val="32"/>
                                    <w:szCs w:val="32"/>
                                  </w:rPr>
                                  <w:t>1</w:t>
                                </w:r>
                                <w:r>
                                  <w:rPr>
                                    <w:rFonts w:ascii="Arial" w:hAnsi="Arial" w:cs="Arial"/>
                                    <w:sz w:val="32"/>
                                    <w:szCs w:val="32"/>
                                  </w:rPr>
                                  <w:fldChar w:fldCharType="end"/>
                                </w:r>
                              </w:p>
                            </w:tc>
                          </w:tr>
                          <w:tr w:rsidR="0081631D" w:rsidRPr="00296DCB" w14:paraId="4D1213BA" w14:textId="77777777" w:rsidTr="0025399E">
                            <w:trPr>
                              <w:trHeight w:val="3500"/>
                            </w:trPr>
                            <w:tc>
                              <w:tcPr>
                                <w:tcW w:w="2084" w:type="dxa"/>
                              </w:tcPr>
                              <w:p w14:paraId="387AB8BD" w14:textId="77777777" w:rsidR="00296DCB" w:rsidRPr="00296DCB" w:rsidRDefault="00296DCB" w:rsidP="00296DCB">
                                <w:pPr>
                                  <w:rPr>
                                    <w:rFonts w:ascii="Arial" w:hAnsi="Arial" w:cs="Arial"/>
                                    <w:color w:val="808080" w:themeColor="background1" w:themeShade="80"/>
                                    <w:sz w:val="32"/>
                                    <w:szCs w:val="32"/>
                                  </w:rPr>
                                </w:pPr>
                                <w:r>
                                  <w:rPr>
                                    <w:rFonts w:ascii="Arial" w:hAnsi="Arial" w:cs="Arial"/>
                                    <w:color w:val="808080" w:themeColor="background1" w:themeShade="80"/>
                                    <w:sz w:val="32"/>
                                    <w:szCs w:val="32"/>
                                  </w:rPr>
                                  <w:t>Abstract</w:t>
                                </w:r>
                              </w:p>
                            </w:tc>
                            <w:tc>
                              <w:tcPr>
                                <w:tcW w:w="8616" w:type="dxa"/>
                              </w:tcPr>
                              <w:p w14:paraId="570DF237" w14:textId="77777777" w:rsidR="00296DCB" w:rsidRPr="005F1709" w:rsidRDefault="005F1709" w:rsidP="00296DCB">
                                <w:pPr>
                                  <w:rPr>
                                    <w:rFonts w:ascii="Arial" w:hAnsi="Arial" w:cs="Arial"/>
                                    <w:sz w:val="28"/>
                                    <w:szCs w:val="28"/>
                                  </w:rPr>
                                </w:pPr>
                                <w:r w:rsidRPr="005F1709">
                                  <w:rPr>
                                    <w:rFonts w:ascii="Arial" w:hAnsi="Arial" w:cs="Arial"/>
                                    <w:sz w:val="28"/>
                                    <w:szCs w:val="28"/>
                                  </w:rPr>
                                  <w:t>[Type the abstract of the document here. The abstract is typically a short summary of the contents of the document.]</w:t>
                                </w:r>
                              </w:p>
                            </w:tc>
                          </w:tr>
                        </w:tbl>
                        <w:p w14:paraId="498BA80D" w14:textId="77777777" w:rsidR="00296DCB" w:rsidRPr="00296DCB" w:rsidRDefault="00296DCB" w:rsidP="00296DCB">
                          <w:pPr>
                            <w:tabs>
                              <w:tab w:val="left" w:pos="2070"/>
                            </w:tabs>
                            <w:rPr>
                              <w:rFonts w:ascii="Arial" w:hAnsi="Arial" w:cs="Arial"/>
                              <w:sz w:val="32"/>
                              <w:szCs w:val="32"/>
                            </w:rPr>
                          </w:pPr>
                        </w:p>
                      </w:txbxContent>
                    </v:textbox>
                    <w10:wrap type="square"/>
                  </v:shape>
                </w:pict>
              </mc:Fallback>
            </mc:AlternateContent>
          </w:r>
          <w:r>
            <w:br w:type="page"/>
          </w:r>
        </w:p>
      </w:sdtContent>
    </w:sdt>
    <w:p w14:paraId="2ADC5FB6" w14:textId="77777777" w:rsidR="00700857" w:rsidRDefault="00700857">
      <w:pPr>
        <w:sectPr w:rsidR="00700857" w:rsidSect="00390AA8">
          <w:pgSz w:w="11900" w:h="16840"/>
          <w:pgMar w:top="1440" w:right="1440" w:bottom="1440" w:left="1440" w:header="432" w:footer="432" w:gutter="0"/>
          <w:cols w:space="720"/>
          <w:docGrid w:linePitch="360"/>
        </w:sectPr>
      </w:pPr>
    </w:p>
    <w:p w14:paraId="6350941E" w14:textId="77777777" w:rsidR="00ED4757" w:rsidRPr="00ED4757" w:rsidRDefault="00ED4757" w:rsidP="00ED4757">
      <w:pPr>
        <w:rPr>
          <w:rFonts w:ascii="Arial" w:hAnsi="Arial" w:cs="Arial"/>
          <w:b/>
          <w:sz w:val="28"/>
        </w:rPr>
      </w:pPr>
      <w:r w:rsidRPr="00ED4757">
        <w:rPr>
          <w:rFonts w:ascii="Arial" w:hAnsi="Arial" w:cs="Arial"/>
          <w:b/>
          <w:sz w:val="28"/>
        </w:rPr>
        <w:lastRenderedPageBreak/>
        <w:t>Table of Contents</w:t>
      </w:r>
    </w:p>
    <w:p w14:paraId="254F3C49" w14:textId="77777777" w:rsidR="00ED4757" w:rsidRPr="00ED4757" w:rsidRDefault="00ED4757" w:rsidP="00ED4757"/>
    <w:p w14:paraId="31375B76" w14:textId="77777777" w:rsidR="00B14117" w:rsidRDefault="00ED4757">
      <w:pPr>
        <w:pStyle w:val="TOC1"/>
        <w:rPr>
          <w:rFonts w:asciiTheme="minorHAnsi" w:hAnsiTheme="minorHAnsi"/>
          <w:b w:val="0"/>
          <w:bCs w:val="0"/>
          <w:sz w:val="24"/>
          <w:szCs w:val="24"/>
        </w:rPr>
      </w:pPr>
      <w:r>
        <w:rPr>
          <w:caps/>
        </w:rPr>
        <w:fldChar w:fldCharType="begin"/>
      </w:r>
      <w:r>
        <w:instrText xml:space="preserve"> TOC \o "1-3" </w:instrText>
      </w:r>
      <w:r>
        <w:rPr>
          <w:caps/>
        </w:rPr>
        <w:fldChar w:fldCharType="separate"/>
      </w:r>
      <w:r w:rsidR="00B14117" w:rsidRPr="00414170">
        <w:rPr>
          <w:rFonts w:ascii="Helvetica Neue" w:hAnsi="Helvetica Neue"/>
        </w:rPr>
        <w:t>1</w:t>
      </w:r>
      <w:r w:rsidR="00B14117">
        <w:rPr>
          <w:rFonts w:asciiTheme="minorHAnsi" w:hAnsiTheme="minorHAnsi"/>
          <w:b w:val="0"/>
          <w:bCs w:val="0"/>
          <w:sz w:val="24"/>
          <w:szCs w:val="24"/>
        </w:rPr>
        <w:tab/>
      </w:r>
      <w:r w:rsidR="00B14117">
        <w:t>Cover Sheet</w:t>
      </w:r>
      <w:r w:rsidR="00B14117">
        <w:tab/>
      </w:r>
      <w:r w:rsidR="00B14117">
        <w:fldChar w:fldCharType="begin"/>
      </w:r>
      <w:r w:rsidR="00B14117">
        <w:instrText xml:space="preserve"> PAGEREF _Toc443918863 \h </w:instrText>
      </w:r>
      <w:r w:rsidR="00B14117">
        <w:fldChar w:fldCharType="separate"/>
      </w:r>
      <w:r w:rsidR="00AC630F">
        <w:t>4</w:t>
      </w:r>
      <w:r w:rsidR="00B14117">
        <w:fldChar w:fldCharType="end"/>
      </w:r>
    </w:p>
    <w:p w14:paraId="33BC92E9" w14:textId="77777777" w:rsidR="00B14117" w:rsidRDefault="00B14117">
      <w:pPr>
        <w:pStyle w:val="TOC1"/>
        <w:rPr>
          <w:rFonts w:asciiTheme="minorHAnsi" w:hAnsiTheme="minorHAnsi"/>
          <w:b w:val="0"/>
          <w:bCs w:val="0"/>
          <w:sz w:val="24"/>
          <w:szCs w:val="24"/>
        </w:rPr>
      </w:pPr>
      <w:r>
        <w:t>2</w:t>
      </w:r>
      <w:r>
        <w:rPr>
          <w:rFonts w:asciiTheme="minorHAnsi" w:hAnsiTheme="minorHAnsi"/>
          <w:b w:val="0"/>
          <w:bCs w:val="0"/>
          <w:sz w:val="24"/>
          <w:szCs w:val="24"/>
        </w:rPr>
        <w:tab/>
      </w:r>
      <w:r>
        <w:t>Key Development Issues and Rationale for MOST Involvement</w:t>
      </w:r>
      <w:r>
        <w:tab/>
      </w:r>
      <w:r>
        <w:fldChar w:fldCharType="begin"/>
      </w:r>
      <w:r>
        <w:instrText xml:space="preserve"> PAGEREF _Toc443918864 \h </w:instrText>
      </w:r>
      <w:r>
        <w:fldChar w:fldCharType="separate"/>
      </w:r>
      <w:r w:rsidR="00AC630F">
        <w:t>4</w:t>
      </w:r>
      <w:r>
        <w:fldChar w:fldCharType="end"/>
      </w:r>
    </w:p>
    <w:p w14:paraId="645CD4B3" w14:textId="77777777" w:rsidR="00B14117" w:rsidRDefault="00B14117">
      <w:pPr>
        <w:pStyle w:val="TOC1"/>
        <w:rPr>
          <w:rFonts w:asciiTheme="minorHAnsi" w:hAnsiTheme="minorHAnsi"/>
          <w:b w:val="0"/>
          <w:bCs w:val="0"/>
          <w:sz w:val="24"/>
          <w:szCs w:val="24"/>
        </w:rPr>
      </w:pPr>
      <w:r>
        <w:t>3</w:t>
      </w:r>
      <w:r>
        <w:rPr>
          <w:rFonts w:asciiTheme="minorHAnsi" w:hAnsiTheme="minorHAnsi"/>
          <w:b w:val="0"/>
          <w:bCs w:val="0"/>
          <w:sz w:val="24"/>
          <w:szCs w:val="24"/>
        </w:rPr>
        <w:tab/>
      </w:r>
      <w:r>
        <w:t>Proposed Development Objective(s)</w:t>
      </w:r>
      <w:r>
        <w:tab/>
      </w:r>
      <w:r>
        <w:fldChar w:fldCharType="begin"/>
      </w:r>
      <w:r>
        <w:instrText xml:space="preserve"> PAGEREF _Toc443918865 \h </w:instrText>
      </w:r>
      <w:r>
        <w:fldChar w:fldCharType="separate"/>
      </w:r>
      <w:r w:rsidR="00AC630F">
        <w:t>5</w:t>
      </w:r>
      <w:r>
        <w:fldChar w:fldCharType="end"/>
      </w:r>
    </w:p>
    <w:p w14:paraId="5858D1FC" w14:textId="77777777" w:rsidR="00B14117" w:rsidRDefault="00B14117">
      <w:pPr>
        <w:pStyle w:val="TOC1"/>
        <w:rPr>
          <w:rFonts w:asciiTheme="minorHAnsi" w:hAnsiTheme="minorHAnsi"/>
          <w:b w:val="0"/>
          <w:bCs w:val="0"/>
          <w:sz w:val="24"/>
          <w:szCs w:val="24"/>
        </w:rPr>
      </w:pPr>
      <w:r>
        <w:t>4</w:t>
      </w:r>
      <w:r>
        <w:rPr>
          <w:rFonts w:asciiTheme="minorHAnsi" w:hAnsiTheme="minorHAnsi"/>
          <w:b w:val="0"/>
          <w:bCs w:val="0"/>
          <w:sz w:val="24"/>
          <w:szCs w:val="24"/>
        </w:rPr>
        <w:tab/>
      </w:r>
      <w:r>
        <w:t>Preliminary Project Description</w:t>
      </w:r>
      <w:r>
        <w:tab/>
      </w:r>
      <w:r>
        <w:fldChar w:fldCharType="begin"/>
      </w:r>
      <w:r>
        <w:instrText xml:space="preserve"> PAGEREF _Toc443918866 \h </w:instrText>
      </w:r>
      <w:r>
        <w:fldChar w:fldCharType="separate"/>
      </w:r>
      <w:r w:rsidR="00AC630F">
        <w:t>5</w:t>
      </w:r>
      <w:r>
        <w:fldChar w:fldCharType="end"/>
      </w:r>
    </w:p>
    <w:p w14:paraId="627C8D28" w14:textId="77777777" w:rsidR="00B14117" w:rsidRDefault="00B14117">
      <w:pPr>
        <w:pStyle w:val="TOC1"/>
        <w:rPr>
          <w:rFonts w:asciiTheme="minorHAnsi" w:hAnsiTheme="minorHAnsi"/>
          <w:b w:val="0"/>
          <w:bCs w:val="0"/>
          <w:sz w:val="24"/>
          <w:szCs w:val="24"/>
        </w:rPr>
      </w:pPr>
      <w:r>
        <w:t>5</w:t>
      </w:r>
      <w:r>
        <w:rPr>
          <w:rFonts w:asciiTheme="minorHAnsi" w:hAnsiTheme="minorHAnsi"/>
          <w:b w:val="0"/>
          <w:bCs w:val="0"/>
          <w:sz w:val="24"/>
          <w:szCs w:val="24"/>
        </w:rPr>
        <w:tab/>
      </w:r>
      <w:r>
        <w:t>Potential Risks and Mitigation Plans</w:t>
      </w:r>
      <w:r>
        <w:tab/>
      </w:r>
      <w:r>
        <w:fldChar w:fldCharType="begin"/>
      </w:r>
      <w:r>
        <w:instrText xml:space="preserve"> PAGEREF _Toc443918867 \h </w:instrText>
      </w:r>
      <w:r>
        <w:fldChar w:fldCharType="separate"/>
      </w:r>
      <w:r w:rsidR="00AC630F">
        <w:t>6</w:t>
      </w:r>
      <w:r>
        <w:fldChar w:fldCharType="end"/>
      </w:r>
    </w:p>
    <w:p w14:paraId="5F4024DA" w14:textId="77777777" w:rsidR="00B14117" w:rsidRDefault="00B14117">
      <w:pPr>
        <w:pStyle w:val="TOC1"/>
        <w:rPr>
          <w:rFonts w:asciiTheme="minorHAnsi" w:hAnsiTheme="minorHAnsi"/>
          <w:b w:val="0"/>
          <w:bCs w:val="0"/>
          <w:sz w:val="24"/>
          <w:szCs w:val="24"/>
        </w:rPr>
      </w:pPr>
      <w:r>
        <w:t>6</w:t>
      </w:r>
      <w:r>
        <w:rPr>
          <w:rFonts w:asciiTheme="minorHAnsi" w:hAnsiTheme="minorHAnsi"/>
          <w:b w:val="0"/>
          <w:bCs w:val="0"/>
          <w:sz w:val="24"/>
          <w:szCs w:val="24"/>
        </w:rPr>
        <w:tab/>
      </w:r>
      <w:r>
        <w:t>Issues on Which the Team Seeks Guidance</w:t>
      </w:r>
      <w:r>
        <w:tab/>
      </w:r>
      <w:r>
        <w:fldChar w:fldCharType="begin"/>
      </w:r>
      <w:r>
        <w:instrText xml:space="preserve"> PAGEREF _Toc443918868 \h </w:instrText>
      </w:r>
      <w:r>
        <w:fldChar w:fldCharType="separate"/>
      </w:r>
      <w:r w:rsidR="00AC630F">
        <w:t>6</w:t>
      </w:r>
      <w:r>
        <w:fldChar w:fldCharType="end"/>
      </w:r>
    </w:p>
    <w:p w14:paraId="3AD2998F" w14:textId="77777777" w:rsidR="00B14117" w:rsidRDefault="00B14117">
      <w:pPr>
        <w:pStyle w:val="TOC1"/>
        <w:rPr>
          <w:rFonts w:asciiTheme="minorHAnsi" w:hAnsiTheme="minorHAnsi"/>
          <w:b w:val="0"/>
          <w:bCs w:val="0"/>
          <w:sz w:val="24"/>
          <w:szCs w:val="24"/>
        </w:rPr>
      </w:pPr>
      <w:r>
        <w:t>7</w:t>
      </w:r>
      <w:r>
        <w:rPr>
          <w:rFonts w:asciiTheme="minorHAnsi" w:hAnsiTheme="minorHAnsi"/>
          <w:b w:val="0"/>
          <w:bCs w:val="0"/>
          <w:sz w:val="24"/>
          <w:szCs w:val="24"/>
        </w:rPr>
        <w:tab/>
      </w:r>
      <w:r>
        <w:t>Proposed Feasibility Study Preparation Schedule, Team Composition, and Resource Estimates</w:t>
      </w:r>
      <w:r>
        <w:tab/>
      </w:r>
      <w:r>
        <w:fldChar w:fldCharType="begin"/>
      </w:r>
      <w:r>
        <w:instrText xml:space="preserve"> PAGEREF _Toc443918869 \h </w:instrText>
      </w:r>
      <w:r>
        <w:fldChar w:fldCharType="separate"/>
      </w:r>
      <w:r w:rsidR="00AC630F">
        <w:t>7</w:t>
      </w:r>
      <w:r>
        <w:fldChar w:fldCharType="end"/>
      </w:r>
    </w:p>
    <w:p w14:paraId="3C59DF09" w14:textId="77777777" w:rsidR="00B14117" w:rsidRDefault="00B14117">
      <w:pPr>
        <w:pStyle w:val="TOC1"/>
        <w:rPr>
          <w:rFonts w:asciiTheme="minorHAnsi" w:hAnsiTheme="minorHAnsi"/>
          <w:b w:val="0"/>
          <w:bCs w:val="0"/>
          <w:sz w:val="24"/>
          <w:szCs w:val="24"/>
        </w:rPr>
      </w:pPr>
      <w:r>
        <w:t>8</w:t>
      </w:r>
      <w:r>
        <w:rPr>
          <w:rFonts w:asciiTheme="minorHAnsi" w:hAnsiTheme="minorHAnsi"/>
          <w:b w:val="0"/>
          <w:bCs w:val="0"/>
          <w:sz w:val="24"/>
          <w:szCs w:val="24"/>
        </w:rPr>
        <w:tab/>
      </w:r>
      <w:r>
        <w:t>Project Concept Note (PCN) Processing Guidelines</w:t>
      </w:r>
      <w:r>
        <w:tab/>
      </w:r>
      <w:r>
        <w:fldChar w:fldCharType="begin"/>
      </w:r>
      <w:r>
        <w:instrText xml:space="preserve"> PAGEREF _Toc443918870 \h </w:instrText>
      </w:r>
      <w:r>
        <w:fldChar w:fldCharType="separate"/>
      </w:r>
      <w:r w:rsidR="00AC630F">
        <w:t>8</w:t>
      </w:r>
      <w:r>
        <w:fldChar w:fldCharType="end"/>
      </w:r>
    </w:p>
    <w:p w14:paraId="5ECE3F2C" w14:textId="77777777" w:rsidR="00B14117" w:rsidRDefault="00B14117">
      <w:pPr>
        <w:pStyle w:val="TOC1"/>
        <w:rPr>
          <w:rFonts w:asciiTheme="minorHAnsi" w:hAnsiTheme="minorHAnsi"/>
          <w:b w:val="0"/>
          <w:bCs w:val="0"/>
          <w:sz w:val="24"/>
          <w:szCs w:val="24"/>
        </w:rPr>
      </w:pPr>
      <w:r>
        <w:t>Appendix 1 – Template for the MOST-Finnvera Grant Proposal</w:t>
      </w:r>
      <w:r>
        <w:tab/>
      </w:r>
      <w:r>
        <w:fldChar w:fldCharType="begin"/>
      </w:r>
      <w:r>
        <w:instrText xml:space="preserve"> PAGEREF _Toc443918871 \h </w:instrText>
      </w:r>
      <w:r>
        <w:fldChar w:fldCharType="separate"/>
      </w:r>
      <w:r w:rsidR="00AC630F">
        <w:t>12</w:t>
      </w:r>
      <w:r>
        <w:fldChar w:fldCharType="end"/>
      </w:r>
    </w:p>
    <w:p w14:paraId="295A7232" w14:textId="77777777" w:rsidR="00B14117" w:rsidRDefault="00B14117">
      <w:pPr>
        <w:pStyle w:val="TOC1"/>
        <w:rPr>
          <w:rFonts w:asciiTheme="minorHAnsi" w:hAnsiTheme="minorHAnsi"/>
          <w:b w:val="0"/>
          <w:bCs w:val="0"/>
          <w:sz w:val="24"/>
          <w:szCs w:val="24"/>
        </w:rPr>
      </w:pPr>
      <w:r>
        <w:t>Appendix 2 - Guidelines for Stating the Project Development Objective(s) (PDO)</w:t>
      </w:r>
      <w:r>
        <w:tab/>
      </w:r>
      <w:r>
        <w:fldChar w:fldCharType="begin"/>
      </w:r>
      <w:r>
        <w:instrText xml:space="preserve"> PAGEREF _Toc443918872 \h </w:instrText>
      </w:r>
      <w:r>
        <w:fldChar w:fldCharType="separate"/>
      </w:r>
      <w:r w:rsidR="00AC630F">
        <w:t>13</w:t>
      </w:r>
      <w:r>
        <w:fldChar w:fldCharType="end"/>
      </w:r>
    </w:p>
    <w:p w14:paraId="159C07C0" w14:textId="77777777" w:rsidR="00ED4757" w:rsidRDefault="00ED4757" w:rsidP="00ED4757">
      <w:r>
        <w:fldChar w:fldCharType="end"/>
      </w:r>
    </w:p>
    <w:p w14:paraId="1DE21383" w14:textId="6708D2B0" w:rsidR="0081631D" w:rsidRDefault="0081631D">
      <w:r>
        <w:br w:type="page"/>
      </w:r>
    </w:p>
    <w:tbl>
      <w:tblPr>
        <w:tblStyle w:val="TableGrid"/>
        <w:tblW w:w="9236" w:type="dxa"/>
        <w:tblLook w:val="04A0" w:firstRow="1" w:lastRow="0" w:firstColumn="1" w:lastColumn="0" w:noHBand="0" w:noVBand="1"/>
      </w:tblPr>
      <w:tblGrid>
        <w:gridCol w:w="828"/>
        <w:gridCol w:w="6840"/>
        <w:gridCol w:w="1568"/>
      </w:tblGrid>
      <w:tr w:rsidR="0081631D" w:rsidRPr="002414A8" w14:paraId="5FF23170" w14:textId="77777777" w:rsidTr="00C95E44">
        <w:tc>
          <w:tcPr>
            <w:tcW w:w="9236" w:type="dxa"/>
            <w:gridSpan w:val="3"/>
          </w:tcPr>
          <w:p w14:paraId="21980485" w14:textId="77777777" w:rsidR="0081631D" w:rsidRPr="002414A8" w:rsidRDefault="0081631D" w:rsidP="008118A7">
            <w:pPr>
              <w:spacing w:after="0"/>
              <w:rPr>
                <w:rFonts w:ascii="Arial" w:hAnsi="Arial" w:cs="Arial"/>
                <w:b/>
                <w:sz w:val="28"/>
              </w:rPr>
            </w:pPr>
            <w:r w:rsidRPr="002414A8">
              <w:rPr>
                <w:rFonts w:ascii="Arial" w:hAnsi="Arial" w:cs="Arial"/>
                <w:b/>
                <w:sz w:val="28"/>
              </w:rPr>
              <w:t>Requirements Checklist</w:t>
            </w:r>
          </w:p>
        </w:tc>
      </w:tr>
      <w:tr w:rsidR="0081631D" w:rsidRPr="002414A8" w14:paraId="10733597" w14:textId="77777777" w:rsidTr="00C95E44">
        <w:tc>
          <w:tcPr>
            <w:tcW w:w="828" w:type="dxa"/>
          </w:tcPr>
          <w:p w14:paraId="695F8EB2" w14:textId="77777777" w:rsidR="0081631D" w:rsidRPr="002414A8" w:rsidRDefault="0081631D" w:rsidP="008118A7">
            <w:pPr>
              <w:spacing w:after="0"/>
              <w:jc w:val="center"/>
              <w:rPr>
                <w:rFonts w:ascii="Arial" w:hAnsi="Arial" w:cs="Arial"/>
                <w:b/>
              </w:rPr>
            </w:pPr>
            <w:r w:rsidRPr="002414A8">
              <w:rPr>
                <w:rFonts w:ascii="Arial" w:hAnsi="Arial" w:cs="Arial"/>
                <w:b/>
              </w:rPr>
              <w:t>Item</w:t>
            </w:r>
          </w:p>
        </w:tc>
        <w:tc>
          <w:tcPr>
            <w:tcW w:w="6840" w:type="dxa"/>
          </w:tcPr>
          <w:p w14:paraId="11F229EB" w14:textId="77777777" w:rsidR="0081631D" w:rsidRPr="002414A8" w:rsidRDefault="0081631D" w:rsidP="008118A7">
            <w:pPr>
              <w:spacing w:after="0"/>
              <w:jc w:val="center"/>
              <w:rPr>
                <w:rFonts w:ascii="Arial" w:hAnsi="Arial" w:cs="Arial"/>
                <w:b/>
              </w:rPr>
            </w:pPr>
            <w:r w:rsidRPr="002414A8">
              <w:rPr>
                <w:rFonts w:ascii="Arial" w:hAnsi="Arial" w:cs="Arial"/>
                <w:b/>
              </w:rPr>
              <w:t>Description</w:t>
            </w:r>
          </w:p>
        </w:tc>
        <w:tc>
          <w:tcPr>
            <w:tcW w:w="1568" w:type="dxa"/>
          </w:tcPr>
          <w:p w14:paraId="123EDB64" w14:textId="77777777" w:rsidR="0081631D" w:rsidRPr="002414A8" w:rsidRDefault="0081631D" w:rsidP="008118A7">
            <w:pPr>
              <w:spacing w:after="0"/>
              <w:jc w:val="center"/>
              <w:rPr>
                <w:rFonts w:ascii="Arial" w:hAnsi="Arial" w:cs="Arial"/>
                <w:b/>
              </w:rPr>
            </w:pPr>
            <w:r w:rsidRPr="002414A8">
              <w:rPr>
                <w:rFonts w:ascii="Arial" w:hAnsi="Arial" w:cs="Arial"/>
                <w:b/>
              </w:rPr>
              <w:t>Status</w:t>
            </w:r>
          </w:p>
        </w:tc>
      </w:tr>
      <w:tr w:rsidR="008118A7" w:rsidRPr="002414A8" w14:paraId="4E27FC7E" w14:textId="77777777" w:rsidTr="00C95E44">
        <w:tc>
          <w:tcPr>
            <w:tcW w:w="828" w:type="dxa"/>
          </w:tcPr>
          <w:p w14:paraId="2EDBA66B" w14:textId="77777777" w:rsidR="008118A7" w:rsidRPr="002414A8" w:rsidRDefault="008118A7" w:rsidP="008118A7">
            <w:pPr>
              <w:spacing w:after="0"/>
              <w:rPr>
                <w:rFonts w:ascii="Arial" w:hAnsi="Arial" w:cs="Arial"/>
              </w:rPr>
            </w:pPr>
            <w:r w:rsidRPr="002414A8">
              <w:rPr>
                <w:rFonts w:ascii="Arial" w:hAnsi="Arial" w:cs="Arial"/>
              </w:rPr>
              <w:t>1</w:t>
            </w:r>
          </w:p>
        </w:tc>
        <w:tc>
          <w:tcPr>
            <w:tcW w:w="6840" w:type="dxa"/>
          </w:tcPr>
          <w:p w14:paraId="3B8C1211" w14:textId="63EB76E9" w:rsidR="008118A7" w:rsidRPr="002414A8" w:rsidRDefault="008118A7" w:rsidP="008118A7">
            <w:pPr>
              <w:spacing w:after="0"/>
              <w:rPr>
                <w:rFonts w:ascii="Arial" w:hAnsi="Arial" w:cs="Arial"/>
              </w:rPr>
            </w:pPr>
            <w:r w:rsidRPr="00B56D1F">
              <w:t>Cover Sheet</w:t>
            </w:r>
          </w:p>
        </w:tc>
        <w:tc>
          <w:tcPr>
            <w:tcW w:w="1568" w:type="dxa"/>
          </w:tcPr>
          <w:p w14:paraId="079DDCB0" w14:textId="16154148" w:rsidR="008118A7" w:rsidRPr="002414A8" w:rsidRDefault="008118A7" w:rsidP="008118A7">
            <w:pPr>
              <w:spacing w:after="0"/>
              <w:rPr>
                <w:rFonts w:ascii="Arial" w:hAnsi="Arial" w:cs="Arial"/>
              </w:rPr>
            </w:pPr>
          </w:p>
        </w:tc>
      </w:tr>
      <w:tr w:rsidR="008118A7" w:rsidRPr="002414A8" w14:paraId="16846A97" w14:textId="77777777" w:rsidTr="00C95E44">
        <w:tc>
          <w:tcPr>
            <w:tcW w:w="828" w:type="dxa"/>
          </w:tcPr>
          <w:p w14:paraId="6F0E3C39" w14:textId="77777777" w:rsidR="008118A7" w:rsidRPr="002414A8" w:rsidRDefault="008118A7" w:rsidP="008118A7">
            <w:pPr>
              <w:spacing w:after="0"/>
              <w:rPr>
                <w:rFonts w:ascii="Arial" w:hAnsi="Arial" w:cs="Arial"/>
              </w:rPr>
            </w:pPr>
            <w:r w:rsidRPr="002414A8">
              <w:rPr>
                <w:rFonts w:ascii="Arial" w:hAnsi="Arial" w:cs="Arial"/>
              </w:rPr>
              <w:t>2</w:t>
            </w:r>
          </w:p>
        </w:tc>
        <w:tc>
          <w:tcPr>
            <w:tcW w:w="6840" w:type="dxa"/>
          </w:tcPr>
          <w:p w14:paraId="1029375E" w14:textId="69E4FA4F" w:rsidR="008118A7" w:rsidRPr="002414A8" w:rsidRDefault="008118A7" w:rsidP="008118A7">
            <w:pPr>
              <w:spacing w:after="0"/>
              <w:rPr>
                <w:rFonts w:ascii="Arial" w:hAnsi="Arial" w:cs="Arial"/>
              </w:rPr>
            </w:pPr>
            <w:r w:rsidRPr="00B56D1F">
              <w:t>Key Development Issues and Rationale for MOST Involvement</w:t>
            </w:r>
          </w:p>
        </w:tc>
        <w:tc>
          <w:tcPr>
            <w:tcW w:w="1568" w:type="dxa"/>
          </w:tcPr>
          <w:p w14:paraId="183DD0EA" w14:textId="48762F63" w:rsidR="008118A7" w:rsidRPr="002414A8" w:rsidRDefault="00386D2E" w:rsidP="008118A7">
            <w:pPr>
              <w:spacing w:after="0"/>
              <w:rPr>
                <w:rFonts w:ascii="Arial" w:hAnsi="Arial" w:cs="Arial"/>
              </w:rPr>
            </w:pPr>
            <w:r>
              <w:rPr>
                <w:rFonts w:ascii="Arial" w:hAnsi="Arial" w:cs="Arial"/>
              </w:rPr>
              <w:t>In Progress</w:t>
            </w:r>
          </w:p>
        </w:tc>
      </w:tr>
      <w:tr w:rsidR="008118A7" w:rsidRPr="002414A8" w14:paraId="513359C9" w14:textId="77777777" w:rsidTr="00C95E44">
        <w:tc>
          <w:tcPr>
            <w:tcW w:w="828" w:type="dxa"/>
          </w:tcPr>
          <w:p w14:paraId="70F9E491" w14:textId="77777777" w:rsidR="008118A7" w:rsidRPr="002414A8" w:rsidRDefault="008118A7" w:rsidP="008118A7">
            <w:pPr>
              <w:spacing w:after="0"/>
              <w:rPr>
                <w:rFonts w:ascii="Arial" w:hAnsi="Arial" w:cs="Arial"/>
              </w:rPr>
            </w:pPr>
            <w:r w:rsidRPr="002414A8">
              <w:rPr>
                <w:rFonts w:ascii="Arial" w:hAnsi="Arial" w:cs="Arial"/>
              </w:rPr>
              <w:t>3</w:t>
            </w:r>
          </w:p>
        </w:tc>
        <w:tc>
          <w:tcPr>
            <w:tcW w:w="6840" w:type="dxa"/>
          </w:tcPr>
          <w:p w14:paraId="3DC273FB" w14:textId="550F543E" w:rsidR="008118A7" w:rsidRPr="002414A8" w:rsidRDefault="008118A7" w:rsidP="008118A7">
            <w:pPr>
              <w:spacing w:after="0"/>
              <w:rPr>
                <w:rFonts w:ascii="Arial" w:hAnsi="Arial" w:cs="Arial"/>
              </w:rPr>
            </w:pPr>
            <w:r w:rsidRPr="00B56D1F">
              <w:t>Proposed Development Objective(s)</w:t>
            </w:r>
          </w:p>
        </w:tc>
        <w:tc>
          <w:tcPr>
            <w:tcW w:w="1568" w:type="dxa"/>
          </w:tcPr>
          <w:p w14:paraId="67E82DD6" w14:textId="77777777" w:rsidR="008118A7" w:rsidRPr="002414A8" w:rsidRDefault="008118A7" w:rsidP="008118A7">
            <w:pPr>
              <w:spacing w:after="0"/>
              <w:rPr>
                <w:rFonts w:ascii="Arial" w:hAnsi="Arial" w:cs="Arial"/>
              </w:rPr>
            </w:pPr>
          </w:p>
        </w:tc>
      </w:tr>
      <w:tr w:rsidR="008118A7" w:rsidRPr="002414A8" w14:paraId="34B554D8" w14:textId="77777777" w:rsidTr="00C95E44">
        <w:tc>
          <w:tcPr>
            <w:tcW w:w="828" w:type="dxa"/>
          </w:tcPr>
          <w:p w14:paraId="3A085534" w14:textId="77777777" w:rsidR="008118A7" w:rsidRPr="002414A8" w:rsidRDefault="008118A7" w:rsidP="008118A7">
            <w:pPr>
              <w:spacing w:after="0"/>
              <w:rPr>
                <w:rFonts w:ascii="Arial" w:hAnsi="Arial" w:cs="Arial"/>
              </w:rPr>
            </w:pPr>
            <w:r w:rsidRPr="002414A8">
              <w:rPr>
                <w:rFonts w:ascii="Arial" w:hAnsi="Arial" w:cs="Arial"/>
              </w:rPr>
              <w:t>4</w:t>
            </w:r>
          </w:p>
        </w:tc>
        <w:tc>
          <w:tcPr>
            <w:tcW w:w="6840" w:type="dxa"/>
          </w:tcPr>
          <w:p w14:paraId="6CB975EB" w14:textId="03AA1105" w:rsidR="008118A7" w:rsidRPr="002414A8" w:rsidRDefault="008118A7" w:rsidP="008118A7">
            <w:pPr>
              <w:spacing w:after="0"/>
              <w:rPr>
                <w:rFonts w:ascii="Arial" w:hAnsi="Arial" w:cs="Arial"/>
              </w:rPr>
            </w:pPr>
            <w:r w:rsidRPr="00B56D1F">
              <w:t>Preliminary Project Description</w:t>
            </w:r>
          </w:p>
        </w:tc>
        <w:tc>
          <w:tcPr>
            <w:tcW w:w="1568" w:type="dxa"/>
          </w:tcPr>
          <w:p w14:paraId="21EDA3E5" w14:textId="77777777" w:rsidR="008118A7" w:rsidRPr="002414A8" w:rsidRDefault="008118A7" w:rsidP="008118A7">
            <w:pPr>
              <w:spacing w:after="0"/>
              <w:rPr>
                <w:rFonts w:ascii="Arial" w:hAnsi="Arial" w:cs="Arial"/>
              </w:rPr>
            </w:pPr>
          </w:p>
        </w:tc>
      </w:tr>
      <w:tr w:rsidR="008118A7" w:rsidRPr="002414A8" w14:paraId="19467E4A" w14:textId="77777777" w:rsidTr="00C95E44">
        <w:tc>
          <w:tcPr>
            <w:tcW w:w="828" w:type="dxa"/>
          </w:tcPr>
          <w:p w14:paraId="2B84B557" w14:textId="77777777" w:rsidR="008118A7" w:rsidRPr="002414A8" w:rsidRDefault="008118A7" w:rsidP="008118A7">
            <w:pPr>
              <w:spacing w:after="0"/>
              <w:rPr>
                <w:rFonts w:ascii="Arial" w:hAnsi="Arial" w:cs="Arial"/>
              </w:rPr>
            </w:pPr>
            <w:r w:rsidRPr="002414A8">
              <w:rPr>
                <w:rFonts w:ascii="Arial" w:hAnsi="Arial" w:cs="Arial"/>
              </w:rPr>
              <w:t>5</w:t>
            </w:r>
          </w:p>
        </w:tc>
        <w:tc>
          <w:tcPr>
            <w:tcW w:w="6840" w:type="dxa"/>
          </w:tcPr>
          <w:p w14:paraId="1D2DA067" w14:textId="0A5263BE" w:rsidR="008118A7" w:rsidRPr="002414A8" w:rsidRDefault="008118A7" w:rsidP="008118A7">
            <w:pPr>
              <w:spacing w:after="0"/>
              <w:rPr>
                <w:rFonts w:ascii="Arial" w:hAnsi="Arial" w:cs="Arial"/>
              </w:rPr>
            </w:pPr>
            <w:r w:rsidRPr="00B56D1F">
              <w:t>Potential Risks and Mitigation Plans</w:t>
            </w:r>
          </w:p>
        </w:tc>
        <w:tc>
          <w:tcPr>
            <w:tcW w:w="1568" w:type="dxa"/>
          </w:tcPr>
          <w:p w14:paraId="7A6F4211" w14:textId="77777777" w:rsidR="008118A7" w:rsidRPr="002414A8" w:rsidRDefault="008118A7" w:rsidP="008118A7">
            <w:pPr>
              <w:spacing w:after="0"/>
              <w:rPr>
                <w:rFonts w:ascii="Arial" w:hAnsi="Arial" w:cs="Arial"/>
              </w:rPr>
            </w:pPr>
          </w:p>
        </w:tc>
      </w:tr>
      <w:tr w:rsidR="008118A7" w:rsidRPr="002414A8" w14:paraId="6F0A7F3D" w14:textId="77777777" w:rsidTr="00C95E44">
        <w:tc>
          <w:tcPr>
            <w:tcW w:w="828" w:type="dxa"/>
          </w:tcPr>
          <w:p w14:paraId="406796F4" w14:textId="77777777" w:rsidR="008118A7" w:rsidRPr="002414A8" w:rsidRDefault="008118A7" w:rsidP="008118A7">
            <w:pPr>
              <w:spacing w:after="0"/>
              <w:rPr>
                <w:rFonts w:ascii="Arial" w:hAnsi="Arial" w:cs="Arial"/>
              </w:rPr>
            </w:pPr>
            <w:r w:rsidRPr="002414A8">
              <w:rPr>
                <w:rFonts w:ascii="Arial" w:hAnsi="Arial" w:cs="Arial"/>
              </w:rPr>
              <w:t>6</w:t>
            </w:r>
          </w:p>
        </w:tc>
        <w:tc>
          <w:tcPr>
            <w:tcW w:w="6840" w:type="dxa"/>
          </w:tcPr>
          <w:p w14:paraId="6116DFB6" w14:textId="6204846B" w:rsidR="008118A7" w:rsidRPr="002414A8" w:rsidRDefault="008118A7" w:rsidP="008118A7">
            <w:pPr>
              <w:spacing w:after="0"/>
              <w:rPr>
                <w:rFonts w:ascii="Arial" w:hAnsi="Arial" w:cs="Arial"/>
              </w:rPr>
            </w:pPr>
            <w:r w:rsidRPr="00B56D1F">
              <w:t>Issues on Which the Team Seeks Guidance</w:t>
            </w:r>
          </w:p>
        </w:tc>
        <w:tc>
          <w:tcPr>
            <w:tcW w:w="1568" w:type="dxa"/>
          </w:tcPr>
          <w:p w14:paraId="4591377D" w14:textId="77777777" w:rsidR="008118A7" w:rsidRPr="002414A8" w:rsidRDefault="008118A7" w:rsidP="008118A7">
            <w:pPr>
              <w:spacing w:after="0"/>
              <w:rPr>
                <w:rFonts w:ascii="Arial" w:hAnsi="Arial" w:cs="Arial"/>
              </w:rPr>
            </w:pPr>
          </w:p>
        </w:tc>
      </w:tr>
      <w:tr w:rsidR="008118A7" w:rsidRPr="002414A8" w14:paraId="3DA54F8A" w14:textId="77777777" w:rsidTr="00C95E44">
        <w:tc>
          <w:tcPr>
            <w:tcW w:w="828" w:type="dxa"/>
          </w:tcPr>
          <w:p w14:paraId="00C03648" w14:textId="77777777" w:rsidR="008118A7" w:rsidRPr="002414A8" w:rsidRDefault="008118A7" w:rsidP="008118A7">
            <w:pPr>
              <w:spacing w:after="0"/>
              <w:rPr>
                <w:rFonts w:ascii="Arial" w:hAnsi="Arial" w:cs="Arial"/>
              </w:rPr>
            </w:pPr>
            <w:r w:rsidRPr="002414A8">
              <w:rPr>
                <w:rFonts w:ascii="Arial" w:hAnsi="Arial" w:cs="Arial"/>
              </w:rPr>
              <w:t>7</w:t>
            </w:r>
          </w:p>
        </w:tc>
        <w:tc>
          <w:tcPr>
            <w:tcW w:w="6840" w:type="dxa"/>
          </w:tcPr>
          <w:p w14:paraId="68EF2A04" w14:textId="07905A81" w:rsidR="008118A7" w:rsidRPr="002414A8" w:rsidRDefault="008118A7" w:rsidP="008118A7">
            <w:pPr>
              <w:spacing w:after="0"/>
              <w:rPr>
                <w:rFonts w:ascii="Arial" w:hAnsi="Arial" w:cs="Arial"/>
              </w:rPr>
            </w:pPr>
            <w:r w:rsidRPr="00B56D1F">
              <w:t>Proposed Feasibility Study Preparation Schedule, Team Composition, and Resource Estimates</w:t>
            </w:r>
          </w:p>
        </w:tc>
        <w:tc>
          <w:tcPr>
            <w:tcW w:w="1568" w:type="dxa"/>
          </w:tcPr>
          <w:p w14:paraId="3A2BCEB2" w14:textId="77777777" w:rsidR="008118A7" w:rsidRPr="002414A8" w:rsidRDefault="008118A7" w:rsidP="008118A7">
            <w:pPr>
              <w:spacing w:after="0"/>
              <w:rPr>
                <w:rFonts w:ascii="Arial" w:hAnsi="Arial" w:cs="Arial"/>
              </w:rPr>
            </w:pPr>
          </w:p>
        </w:tc>
      </w:tr>
    </w:tbl>
    <w:p w14:paraId="58879D8D" w14:textId="77777777" w:rsidR="00ED4757" w:rsidRDefault="00ED4757" w:rsidP="00ED4757"/>
    <w:p w14:paraId="65B40E7A" w14:textId="77777777" w:rsidR="0081631D" w:rsidRPr="00ED4757" w:rsidRDefault="0081631D" w:rsidP="00ED4757">
      <w:pPr>
        <w:sectPr w:rsidR="0081631D" w:rsidRPr="00ED4757" w:rsidSect="00296DCB">
          <w:headerReference w:type="default" r:id="rId8"/>
          <w:footerReference w:type="default" r:id="rId9"/>
          <w:footerReference w:type="first" r:id="rId10"/>
          <w:pgSz w:w="11900" w:h="16840"/>
          <w:pgMar w:top="1440" w:right="1440" w:bottom="1440" w:left="1440" w:header="432" w:footer="432" w:gutter="0"/>
          <w:cols w:space="720"/>
          <w:docGrid w:linePitch="360"/>
        </w:sectPr>
      </w:pPr>
    </w:p>
    <w:p w14:paraId="05135C5D" w14:textId="77777777" w:rsidR="00F71BBF" w:rsidRPr="00A476A6" w:rsidRDefault="00ED4757" w:rsidP="00A476A6">
      <w:pPr>
        <w:pStyle w:val="Heading1"/>
        <w:rPr>
          <w:rFonts w:ascii="Helvetica Neue" w:hAnsi="Helvetica Neue"/>
          <w:b/>
        </w:rPr>
      </w:pPr>
      <w:bookmarkStart w:id="0" w:name="_Toc443918863"/>
      <w:r>
        <w:t>Cover Sheet</w:t>
      </w:r>
      <w:bookmarkEnd w:id="0"/>
    </w:p>
    <w:tbl>
      <w:tblPr>
        <w:tblStyle w:val="TableGrid"/>
        <w:tblW w:w="0" w:type="auto"/>
        <w:tblLook w:val="04A0" w:firstRow="1" w:lastRow="0" w:firstColumn="1" w:lastColumn="0" w:noHBand="0" w:noVBand="1"/>
      </w:tblPr>
      <w:tblGrid>
        <w:gridCol w:w="2448"/>
        <w:gridCol w:w="7002"/>
        <w:gridCol w:w="2426"/>
      </w:tblGrid>
      <w:tr w:rsidR="00A476A6" w:rsidRPr="00A476A6" w14:paraId="16F08966" w14:textId="77777777" w:rsidTr="00A476A6">
        <w:tc>
          <w:tcPr>
            <w:tcW w:w="2448" w:type="dxa"/>
          </w:tcPr>
          <w:p w14:paraId="57599777" w14:textId="561CC8E8" w:rsidR="00832B8A" w:rsidRPr="00A476A6" w:rsidRDefault="00832B8A" w:rsidP="009778BA">
            <w:pPr>
              <w:spacing w:after="0"/>
              <w:jc w:val="center"/>
              <w:rPr>
                <w:rFonts w:ascii="Helvetica Neue" w:hAnsi="Helvetica Neue"/>
                <w:b/>
              </w:rPr>
            </w:pPr>
            <w:r w:rsidRPr="00A476A6">
              <w:rPr>
                <w:rFonts w:ascii="Helvetica Neue" w:hAnsi="Helvetica Neue"/>
                <w:b/>
              </w:rPr>
              <w:t>Section Name</w:t>
            </w:r>
          </w:p>
        </w:tc>
        <w:tc>
          <w:tcPr>
            <w:tcW w:w="7002" w:type="dxa"/>
          </w:tcPr>
          <w:p w14:paraId="2314A3D9" w14:textId="1CC19C07" w:rsidR="00832B8A"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26" w:type="dxa"/>
          </w:tcPr>
          <w:p w14:paraId="69DE79B8" w14:textId="4A8B7CF4" w:rsidR="00832B8A"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403F5949" w14:textId="77777777" w:rsidTr="00A476A6">
        <w:tc>
          <w:tcPr>
            <w:tcW w:w="2448" w:type="dxa"/>
          </w:tcPr>
          <w:p w14:paraId="24D3C3B5" w14:textId="64457042" w:rsidR="00832B8A" w:rsidRDefault="00A476A6" w:rsidP="00ED4757">
            <w:r>
              <w:t>Cover Sheet</w:t>
            </w:r>
          </w:p>
        </w:tc>
        <w:tc>
          <w:tcPr>
            <w:tcW w:w="7002" w:type="dxa"/>
          </w:tcPr>
          <w:p w14:paraId="0DDA9A4B" w14:textId="77777777" w:rsidR="00832B8A" w:rsidRDefault="00A476A6" w:rsidP="00A476A6">
            <w:pPr>
              <w:pStyle w:val="ListParagraph"/>
              <w:numPr>
                <w:ilvl w:val="0"/>
                <w:numId w:val="2"/>
              </w:numPr>
            </w:pPr>
            <w:r>
              <w:t>Identification of Project Name and Key Parameters</w:t>
            </w:r>
          </w:p>
          <w:p w14:paraId="693B8F04" w14:textId="77777777" w:rsidR="00A476A6" w:rsidRDefault="00A476A6" w:rsidP="00A476A6">
            <w:pPr>
              <w:pStyle w:val="ListParagraph"/>
              <w:numPr>
                <w:ilvl w:val="0"/>
                <w:numId w:val="2"/>
              </w:numPr>
            </w:pPr>
            <w:r>
              <w:t>Estimated Bank Funds and Resources needed to deliver the project</w:t>
            </w:r>
          </w:p>
          <w:p w14:paraId="6B07AC53" w14:textId="0C0CFACC" w:rsidR="00A476A6" w:rsidRDefault="00A476A6" w:rsidP="00A476A6">
            <w:pPr>
              <w:pStyle w:val="ListParagraph"/>
              <w:numPr>
                <w:ilvl w:val="0"/>
                <w:numId w:val="2"/>
              </w:numPr>
            </w:pPr>
            <w:r>
              <w:t>Links to web sites showing average preparation and approval costs for the banks’ lending instruments by region, country, and sector.</w:t>
            </w:r>
          </w:p>
        </w:tc>
        <w:tc>
          <w:tcPr>
            <w:tcW w:w="2426" w:type="dxa"/>
          </w:tcPr>
          <w:p w14:paraId="206AE77D" w14:textId="68FE1C27" w:rsidR="00832B8A" w:rsidRDefault="00A476A6" w:rsidP="00ED4757">
            <w:r>
              <w:t>One (1) page A4</w:t>
            </w:r>
          </w:p>
        </w:tc>
      </w:tr>
    </w:tbl>
    <w:p w14:paraId="7BC0CCA7" w14:textId="77777777" w:rsidR="00A30EB7" w:rsidRPr="00ED4757" w:rsidRDefault="00A30EB7" w:rsidP="00ED4757"/>
    <w:p w14:paraId="53828A19" w14:textId="66780AE0" w:rsidR="00ED4757" w:rsidRDefault="00ED4757" w:rsidP="00E469C0">
      <w:pPr>
        <w:pStyle w:val="BodyTextIndent3"/>
        <w:ind w:firstLine="560"/>
      </w:pPr>
      <w:bookmarkStart w:id="1" w:name="_Toc443918864"/>
      <w:r>
        <w:t xml:space="preserve">Key Development Issues and Rationale for </w:t>
      </w:r>
      <w:r w:rsidR="00F13D3D">
        <w:t>MOST</w:t>
      </w:r>
      <w:r>
        <w:t xml:space="preserve"> Involvement</w:t>
      </w:r>
      <w:bookmarkStart w:id="2" w:name="_GoBack"/>
      <w:bookmarkEnd w:id="1"/>
      <w:bookmarkEnd w:id="2"/>
    </w:p>
    <w:tbl>
      <w:tblPr>
        <w:tblStyle w:val="TableGrid"/>
        <w:tblW w:w="0" w:type="auto"/>
        <w:tblLook w:val="04A0" w:firstRow="1" w:lastRow="0" w:firstColumn="1" w:lastColumn="0" w:noHBand="0" w:noVBand="1"/>
      </w:tblPr>
      <w:tblGrid>
        <w:gridCol w:w="2448"/>
        <w:gridCol w:w="7020"/>
        <w:gridCol w:w="2430"/>
      </w:tblGrid>
      <w:tr w:rsidR="00A476A6" w:rsidRPr="00A476A6" w14:paraId="3E1CAAE8" w14:textId="77777777" w:rsidTr="00A476A6">
        <w:tc>
          <w:tcPr>
            <w:tcW w:w="2448" w:type="dxa"/>
          </w:tcPr>
          <w:p w14:paraId="364BF9F3" w14:textId="77777777" w:rsidR="00A476A6" w:rsidRPr="00A476A6" w:rsidRDefault="00A476A6"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BC0A7A9" w14:textId="77777777" w:rsidR="00A476A6" w:rsidRPr="00A476A6" w:rsidRDefault="00A476A6" w:rsidP="009778BA">
            <w:pPr>
              <w:spacing w:after="0"/>
              <w:jc w:val="center"/>
              <w:rPr>
                <w:rFonts w:ascii="Helvetica Neue" w:hAnsi="Helvetica Neue"/>
                <w:b/>
              </w:rPr>
            </w:pPr>
            <w:r w:rsidRPr="00A476A6">
              <w:rPr>
                <w:rFonts w:ascii="Helvetica Neue" w:hAnsi="Helvetica Neue"/>
                <w:b/>
              </w:rPr>
              <w:t>Contents</w:t>
            </w:r>
          </w:p>
        </w:tc>
        <w:tc>
          <w:tcPr>
            <w:tcW w:w="2430" w:type="dxa"/>
          </w:tcPr>
          <w:p w14:paraId="48ECC3B4" w14:textId="77777777" w:rsidR="00A476A6" w:rsidRPr="00A476A6" w:rsidRDefault="00A476A6" w:rsidP="009778BA">
            <w:pPr>
              <w:spacing w:after="0"/>
              <w:jc w:val="center"/>
              <w:rPr>
                <w:rFonts w:ascii="Helvetica Neue" w:hAnsi="Helvetica Neue"/>
                <w:b/>
              </w:rPr>
            </w:pPr>
            <w:r w:rsidRPr="00A476A6">
              <w:rPr>
                <w:rFonts w:ascii="Helvetica Neue" w:hAnsi="Helvetica Neue"/>
                <w:b/>
              </w:rPr>
              <w:t>Suggested Length</w:t>
            </w:r>
          </w:p>
        </w:tc>
      </w:tr>
      <w:tr w:rsidR="00A476A6" w14:paraId="55E9F9CD" w14:textId="77777777" w:rsidTr="00A476A6">
        <w:tc>
          <w:tcPr>
            <w:tcW w:w="2448" w:type="dxa"/>
          </w:tcPr>
          <w:p w14:paraId="6CD549F0" w14:textId="502AC55C" w:rsidR="00A476A6" w:rsidRDefault="00A476A6" w:rsidP="008A2A6F">
            <w:r w:rsidRPr="00A476A6">
              <w:t>Key Development Issues and Rationale for MOST Involvement</w:t>
            </w:r>
          </w:p>
        </w:tc>
        <w:tc>
          <w:tcPr>
            <w:tcW w:w="7020" w:type="dxa"/>
          </w:tcPr>
          <w:p w14:paraId="5FD94A58" w14:textId="1823C909" w:rsidR="00A476A6" w:rsidRDefault="00A476A6" w:rsidP="00A476A6">
            <w:pPr>
              <w:pStyle w:val="ListParagraph"/>
              <w:numPr>
                <w:ilvl w:val="0"/>
                <w:numId w:val="7"/>
              </w:numPr>
            </w:pPr>
            <w:r>
              <w:t xml:space="preserve">Describe how the proposed </w:t>
            </w:r>
            <w:r w:rsidR="007347D9">
              <w:t>project</w:t>
            </w:r>
            <w:r>
              <w:t xml:space="preserve"> supports </w:t>
            </w:r>
            <w:r w:rsidR="00E871C3">
              <w:t xml:space="preserve">national and </w:t>
            </w:r>
            <w:r>
              <w:t>MOST objectives, policies, and strategies in the sector.</w:t>
            </w:r>
          </w:p>
          <w:p w14:paraId="09ACB378" w14:textId="77777777" w:rsidR="00A476A6" w:rsidRDefault="00A476A6" w:rsidP="00A476A6">
            <w:pPr>
              <w:pStyle w:val="ListParagraph"/>
              <w:numPr>
                <w:ilvl w:val="0"/>
                <w:numId w:val="7"/>
              </w:numPr>
            </w:pPr>
            <w:r>
              <w:t>Evidence of proposer’s commitment to and ownership of the relevant policies and strategies.</w:t>
            </w:r>
          </w:p>
          <w:p w14:paraId="1C1011A3" w14:textId="7475E50E" w:rsidR="00A476A6" w:rsidRDefault="00A476A6" w:rsidP="00A476A6">
            <w:pPr>
              <w:pStyle w:val="ListParagraph"/>
              <w:numPr>
                <w:ilvl w:val="0"/>
                <w:numId w:val="7"/>
              </w:numPr>
            </w:pPr>
            <w:r>
              <w:t xml:space="preserve">Describe how the proposed </w:t>
            </w:r>
            <w:r w:rsidR="00A02730">
              <w:t>project</w:t>
            </w:r>
            <w:r>
              <w:t xml:space="preserve"> supports </w:t>
            </w:r>
            <w:r w:rsidR="00127330">
              <w:t xml:space="preserve">the relevant </w:t>
            </w:r>
            <w:r w:rsidR="007347D9">
              <w:t>country’s strategic objectives. If the project is NOT aligned with the country’s strategic objectives or not within the scope of the country’s strategy, explain.</w:t>
            </w:r>
          </w:p>
          <w:p w14:paraId="62E16AB4" w14:textId="014AC88C" w:rsidR="007347D9" w:rsidRDefault="007347D9" w:rsidP="00A476A6">
            <w:pPr>
              <w:pStyle w:val="ListParagraph"/>
              <w:numPr>
                <w:ilvl w:val="0"/>
                <w:numId w:val="7"/>
              </w:numPr>
            </w:pPr>
            <w:r>
              <w:t xml:space="preserve">What are the main lessons from AAA, previous </w:t>
            </w:r>
            <w:r w:rsidR="00D03F0C">
              <w:t xml:space="preserve">national and </w:t>
            </w:r>
            <w:r>
              <w:t>MOST projects, and partner activities?</w:t>
            </w:r>
          </w:p>
          <w:p w14:paraId="1ECFB684" w14:textId="77777777" w:rsidR="007347D9" w:rsidRDefault="007347D9" w:rsidP="00A476A6">
            <w:pPr>
              <w:pStyle w:val="ListParagraph"/>
              <w:numPr>
                <w:ilvl w:val="0"/>
                <w:numId w:val="7"/>
              </w:numPr>
            </w:pPr>
            <w:r>
              <w:t>What can MOST finance or grants accomplish that cannot be accomplished by other means or other sources of funding?</w:t>
            </w:r>
          </w:p>
          <w:p w14:paraId="106A3889" w14:textId="77777777" w:rsidR="007347D9" w:rsidRDefault="007347D9" w:rsidP="00A476A6">
            <w:pPr>
              <w:pStyle w:val="ListParagraph"/>
              <w:numPr>
                <w:ilvl w:val="0"/>
                <w:numId w:val="7"/>
              </w:numPr>
            </w:pPr>
            <w:r>
              <w:t>What is the evidence of the proposer’s:</w:t>
            </w:r>
          </w:p>
          <w:p w14:paraId="11B42834" w14:textId="77777777" w:rsidR="007347D9" w:rsidRDefault="007347D9" w:rsidP="007347D9">
            <w:pPr>
              <w:pStyle w:val="ListParagraph"/>
              <w:numPr>
                <w:ilvl w:val="1"/>
                <w:numId w:val="7"/>
              </w:numPr>
            </w:pPr>
            <w:r>
              <w:t>Interest in MOST financing for this project</w:t>
            </w:r>
          </w:p>
          <w:p w14:paraId="06C657EF" w14:textId="73874B0F" w:rsidR="007347D9" w:rsidRDefault="007347D9" w:rsidP="007347D9">
            <w:pPr>
              <w:pStyle w:val="ListParagraph"/>
              <w:numPr>
                <w:ilvl w:val="1"/>
                <w:numId w:val="7"/>
              </w:numPr>
            </w:pPr>
            <w:r>
              <w:t>Preparedness to work on project preparation</w:t>
            </w:r>
          </w:p>
        </w:tc>
        <w:tc>
          <w:tcPr>
            <w:tcW w:w="2430" w:type="dxa"/>
          </w:tcPr>
          <w:p w14:paraId="02280F92" w14:textId="77777777" w:rsidR="00A476A6" w:rsidRDefault="00A476A6" w:rsidP="008A2A6F">
            <w:r>
              <w:t>One (1) page A4</w:t>
            </w:r>
          </w:p>
        </w:tc>
      </w:tr>
    </w:tbl>
    <w:p w14:paraId="51F8B753" w14:textId="4777168D" w:rsidR="00ED4757" w:rsidRPr="00ED4757" w:rsidRDefault="00ED4757" w:rsidP="00ED4757">
      <w:pPr>
        <w:rPr>
          <w:lang w:eastAsia="zh-CN"/>
        </w:rPr>
      </w:pPr>
    </w:p>
    <w:p w14:paraId="4D9DC79D" w14:textId="77777777" w:rsidR="00ED4757" w:rsidRDefault="00ED4757" w:rsidP="00ED4757">
      <w:pPr>
        <w:pStyle w:val="Heading1"/>
      </w:pPr>
      <w:bookmarkStart w:id="3" w:name="_Toc443918865"/>
      <w:r>
        <w:t>Proposed Development Objective(s)</w:t>
      </w:r>
      <w:bookmarkEnd w:id="3"/>
    </w:p>
    <w:tbl>
      <w:tblPr>
        <w:tblStyle w:val="TableGrid"/>
        <w:tblW w:w="0" w:type="auto"/>
        <w:tblLook w:val="04A0" w:firstRow="1" w:lastRow="0" w:firstColumn="1" w:lastColumn="0" w:noHBand="0" w:noVBand="1"/>
      </w:tblPr>
      <w:tblGrid>
        <w:gridCol w:w="2448"/>
        <w:gridCol w:w="7020"/>
        <w:gridCol w:w="2430"/>
      </w:tblGrid>
      <w:tr w:rsidR="00CD54EE" w:rsidRPr="00A476A6" w14:paraId="12782FEE" w14:textId="77777777" w:rsidTr="008A2A6F">
        <w:tc>
          <w:tcPr>
            <w:tcW w:w="2448" w:type="dxa"/>
          </w:tcPr>
          <w:p w14:paraId="6292793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284105DA"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618A51FD"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F281A77" w14:textId="77777777" w:rsidTr="008A2A6F">
        <w:tc>
          <w:tcPr>
            <w:tcW w:w="2448" w:type="dxa"/>
          </w:tcPr>
          <w:p w14:paraId="27D368D9" w14:textId="5A3F7D8B" w:rsidR="00CD54EE" w:rsidRDefault="00CD54EE" w:rsidP="008A2A6F">
            <w:r w:rsidRPr="00CD54EE">
              <w:t>Proposed Development Objective(s)</w:t>
            </w:r>
          </w:p>
        </w:tc>
        <w:tc>
          <w:tcPr>
            <w:tcW w:w="7020" w:type="dxa"/>
          </w:tcPr>
          <w:p w14:paraId="746A06D3" w14:textId="166267F8" w:rsidR="00CD54EE" w:rsidRDefault="007347D9" w:rsidP="008A2A6F">
            <w:r>
              <w:t xml:space="preserve">If the project is successful, what will be its principal outcome for the primary target group?  See Appendix 2 for </w:t>
            </w:r>
            <w:r w:rsidR="00A02730">
              <w:t>guidelines on project development objectives.</w:t>
            </w:r>
          </w:p>
        </w:tc>
        <w:tc>
          <w:tcPr>
            <w:tcW w:w="2430" w:type="dxa"/>
          </w:tcPr>
          <w:p w14:paraId="2294BD1F" w14:textId="10DDEEC6" w:rsidR="00CD54EE" w:rsidRDefault="0038244B" w:rsidP="008A2A6F">
            <w:r>
              <w:t>One half  (1/2) page A4</w:t>
            </w:r>
          </w:p>
        </w:tc>
      </w:tr>
    </w:tbl>
    <w:p w14:paraId="38FFB16B" w14:textId="77777777" w:rsidR="00ED4757" w:rsidRPr="00ED4757" w:rsidRDefault="00ED4757" w:rsidP="00ED4757"/>
    <w:p w14:paraId="4446387A" w14:textId="77777777" w:rsidR="00ED4757" w:rsidRDefault="00ED4757" w:rsidP="00ED4757">
      <w:pPr>
        <w:pStyle w:val="Heading1"/>
      </w:pPr>
      <w:bookmarkStart w:id="4" w:name="_Toc443918866"/>
      <w:r>
        <w:t>Preliminary Project Description</w:t>
      </w:r>
      <w:bookmarkEnd w:id="4"/>
    </w:p>
    <w:tbl>
      <w:tblPr>
        <w:tblStyle w:val="TableGrid"/>
        <w:tblW w:w="0" w:type="auto"/>
        <w:tblLook w:val="04A0" w:firstRow="1" w:lastRow="0" w:firstColumn="1" w:lastColumn="0" w:noHBand="0" w:noVBand="1"/>
      </w:tblPr>
      <w:tblGrid>
        <w:gridCol w:w="2448"/>
        <w:gridCol w:w="7020"/>
        <w:gridCol w:w="2430"/>
      </w:tblGrid>
      <w:tr w:rsidR="00CD54EE" w:rsidRPr="00A476A6" w14:paraId="56B439A6" w14:textId="77777777" w:rsidTr="008A2A6F">
        <w:tc>
          <w:tcPr>
            <w:tcW w:w="2448" w:type="dxa"/>
          </w:tcPr>
          <w:p w14:paraId="44F56B16"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161A122C"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0137DA0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337675D0" w14:textId="77777777" w:rsidTr="008A2A6F">
        <w:tc>
          <w:tcPr>
            <w:tcW w:w="2448" w:type="dxa"/>
          </w:tcPr>
          <w:p w14:paraId="5B147FDA" w14:textId="3F50D12F" w:rsidR="00CD54EE" w:rsidRDefault="00CD54EE" w:rsidP="00CD54EE">
            <w:r w:rsidRPr="00CD54EE">
              <w:t>Preliminary Project Description</w:t>
            </w:r>
          </w:p>
        </w:tc>
        <w:tc>
          <w:tcPr>
            <w:tcW w:w="7020" w:type="dxa"/>
          </w:tcPr>
          <w:p w14:paraId="67A94376" w14:textId="77777777" w:rsidR="00CD54EE" w:rsidRDefault="00F6483E" w:rsidP="00F6483E">
            <w:pPr>
              <w:pStyle w:val="ListParagraph"/>
              <w:numPr>
                <w:ilvl w:val="0"/>
                <w:numId w:val="11"/>
              </w:numPr>
            </w:pPr>
            <w:r>
              <w:t>What are the alternative development interventions or approaches being considered (Opportunity Study)? If an approach is favored, state the rationale.</w:t>
            </w:r>
          </w:p>
          <w:p w14:paraId="5853C10D" w14:textId="77777777" w:rsidR="00F6483E" w:rsidRDefault="00F6483E" w:rsidP="00F6483E">
            <w:pPr>
              <w:pStyle w:val="ListParagraph"/>
              <w:numPr>
                <w:ilvl w:val="0"/>
                <w:numId w:val="11"/>
              </w:numPr>
            </w:pPr>
            <w:r>
              <w:t>What financing method is proposed and why. What alternative finance vehicles are being considered?</w:t>
            </w:r>
          </w:p>
          <w:p w14:paraId="3F555AF1" w14:textId="77777777" w:rsidR="00F6483E" w:rsidRDefault="00F6483E" w:rsidP="00F6483E">
            <w:pPr>
              <w:pStyle w:val="ListParagraph"/>
              <w:numPr>
                <w:ilvl w:val="0"/>
                <w:numId w:val="11"/>
              </w:numPr>
            </w:pPr>
            <w:r>
              <w:t>If the proposed project supports a sector program, what would be the key elements of the program and how does the proposed project fit into this program?</w:t>
            </w:r>
          </w:p>
          <w:p w14:paraId="03D0AFB7" w14:textId="77777777" w:rsidR="00F6483E" w:rsidRDefault="00F6483E" w:rsidP="00F6483E">
            <w:pPr>
              <w:pStyle w:val="ListParagraph"/>
              <w:numPr>
                <w:ilvl w:val="0"/>
                <w:numId w:val="11"/>
              </w:numPr>
            </w:pPr>
            <w:r>
              <w:t>What project components are being considered? Can indicative costs be identified?</w:t>
            </w:r>
          </w:p>
          <w:p w14:paraId="3C79BEBD" w14:textId="053E2A57" w:rsidR="00F6483E" w:rsidRDefault="00F6483E" w:rsidP="00F6483E">
            <w:pPr>
              <w:pStyle w:val="ListParagraph"/>
              <w:numPr>
                <w:ilvl w:val="0"/>
                <w:numId w:val="11"/>
              </w:numPr>
            </w:pPr>
            <w:r>
              <w:t>What issues are there at this stage, regarding potential partnerships and co-financing with other entities?</w:t>
            </w:r>
          </w:p>
        </w:tc>
        <w:tc>
          <w:tcPr>
            <w:tcW w:w="2430" w:type="dxa"/>
          </w:tcPr>
          <w:p w14:paraId="25972BC2" w14:textId="2D1DC991" w:rsidR="00CD54EE" w:rsidRDefault="0038244B" w:rsidP="008A2A6F">
            <w:r>
              <w:t>One (1) page A4</w:t>
            </w:r>
          </w:p>
        </w:tc>
      </w:tr>
    </w:tbl>
    <w:p w14:paraId="54F17BA8" w14:textId="77F1A5D7" w:rsidR="00ED4757" w:rsidRPr="00ED4757" w:rsidRDefault="00ED4757" w:rsidP="00ED4757"/>
    <w:p w14:paraId="4F21C5FB" w14:textId="77777777" w:rsidR="00ED4757" w:rsidRDefault="00ED4757" w:rsidP="00ED4757">
      <w:pPr>
        <w:pStyle w:val="Heading1"/>
      </w:pPr>
      <w:bookmarkStart w:id="5" w:name="_Toc443918867"/>
      <w:r>
        <w:t>Potential Risks and Mitigation Plans</w:t>
      </w:r>
      <w:bookmarkEnd w:id="5"/>
    </w:p>
    <w:tbl>
      <w:tblPr>
        <w:tblStyle w:val="TableGrid"/>
        <w:tblW w:w="0" w:type="auto"/>
        <w:tblLook w:val="04A0" w:firstRow="1" w:lastRow="0" w:firstColumn="1" w:lastColumn="0" w:noHBand="0" w:noVBand="1"/>
      </w:tblPr>
      <w:tblGrid>
        <w:gridCol w:w="2448"/>
        <w:gridCol w:w="7020"/>
        <w:gridCol w:w="2430"/>
      </w:tblGrid>
      <w:tr w:rsidR="00CD54EE" w:rsidRPr="00A476A6" w14:paraId="129592EF" w14:textId="77777777" w:rsidTr="008A2A6F">
        <w:tc>
          <w:tcPr>
            <w:tcW w:w="2448" w:type="dxa"/>
          </w:tcPr>
          <w:p w14:paraId="1ED7E65F"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5BAD8AB9"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2BAFCE99"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625A8035" w14:textId="77777777" w:rsidTr="008A2A6F">
        <w:tc>
          <w:tcPr>
            <w:tcW w:w="2448" w:type="dxa"/>
          </w:tcPr>
          <w:p w14:paraId="0F329C04" w14:textId="57FC7428" w:rsidR="00CD54EE" w:rsidRDefault="00CD54EE" w:rsidP="008A2A6F">
            <w:r w:rsidRPr="00CD54EE">
              <w:t>Potential Risks and Mitigation Plans</w:t>
            </w:r>
          </w:p>
        </w:tc>
        <w:tc>
          <w:tcPr>
            <w:tcW w:w="7020" w:type="dxa"/>
          </w:tcPr>
          <w:p w14:paraId="66A1EB21" w14:textId="77777777" w:rsidR="00CD54EE" w:rsidRDefault="00F6483E" w:rsidP="00F6483E">
            <w:pPr>
              <w:pStyle w:val="ListParagraph"/>
              <w:numPr>
                <w:ilvl w:val="0"/>
                <w:numId w:val="12"/>
              </w:numPr>
            </w:pPr>
            <w:r>
              <w:t>What are the risks that might prevent the project development objective(s) from being accomplished, including but not limited to political, policy-related, social/stakeholder-related, macro-economic, or financial?</w:t>
            </w:r>
          </w:p>
          <w:p w14:paraId="6B3EF9E2" w14:textId="77777777" w:rsidR="00F6483E" w:rsidRDefault="00F6483E" w:rsidP="00F6483E">
            <w:pPr>
              <w:pStyle w:val="ListParagraph"/>
              <w:numPr>
                <w:ilvl w:val="0"/>
                <w:numId w:val="12"/>
              </w:numPr>
            </w:pPr>
            <w:r>
              <w:t>What is the evidence of the institutional capacity on the part of the proposer to handle preparation and implementation of the proposed program and or project?</w:t>
            </w:r>
          </w:p>
          <w:p w14:paraId="0421426E" w14:textId="77777777" w:rsidR="00F6483E" w:rsidRDefault="00F6483E" w:rsidP="00F6483E">
            <w:pPr>
              <w:pStyle w:val="ListParagraph"/>
              <w:numPr>
                <w:ilvl w:val="0"/>
                <w:numId w:val="12"/>
              </w:numPr>
            </w:pPr>
            <w:r>
              <w:t xml:space="preserve">What relevant risks have been identified through predecessor projects or from poverty, social, environmental, </w:t>
            </w:r>
            <w:r w:rsidR="005674A4">
              <w:t>financial management, and procurement assessments? How might they be addressed in the proposed project? Might any new assessments be required?</w:t>
            </w:r>
          </w:p>
          <w:p w14:paraId="2AAF6F37" w14:textId="77777777" w:rsidR="005674A4" w:rsidRDefault="005674A4" w:rsidP="00F6483E">
            <w:pPr>
              <w:pStyle w:val="ListParagraph"/>
              <w:numPr>
                <w:ilvl w:val="0"/>
                <w:numId w:val="12"/>
              </w:numPr>
            </w:pPr>
            <w:r>
              <w:t>Would any stakeholders feel their interests are threatened by the proposed project? How might the related risks be mitigated?</w:t>
            </w:r>
          </w:p>
          <w:p w14:paraId="2397F9FB" w14:textId="0A5D6CDC" w:rsidR="005674A4" w:rsidRDefault="005674A4" w:rsidP="00F6483E">
            <w:pPr>
              <w:pStyle w:val="ListParagraph"/>
              <w:numPr>
                <w:ilvl w:val="0"/>
                <w:numId w:val="12"/>
              </w:numPr>
            </w:pPr>
            <w:r>
              <w:t>Which safeguard policies might apply to the proposed project and in what ways? What actions might be needed during project preparation to assess safeguard issues and prepare to mitigate them? How might consultation and disclosure be addresses?</w:t>
            </w:r>
          </w:p>
        </w:tc>
        <w:tc>
          <w:tcPr>
            <w:tcW w:w="2430" w:type="dxa"/>
          </w:tcPr>
          <w:p w14:paraId="185DD253" w14:textId="421A26AB" w:rsidR="00CD54EE" w:rsidRDefault="0038244B" w:rsidP="008A2A6F">
            <w:r>
              <w:t>One half  (1/2) page A4</w:t>
            </w:r>
          </w:p>
        </w:tc>
      </w:tr>
    </w:tbl>
    <w:p w14:paraId="5DB501E1" w14:textId="274A5923" w:rsidR="00ED4757" w:rsidRPr="00ED4757" w:rsidRDefault="00ED4757" w:rsidP="00ED4757"/>
    <w:p w14:paraId="0415EA76" w14:textId="77777777" w:rsidR="00ED4757" w:rsidRDefault="00ED4757" w:rsidP="00ED4757">
      <w:pPr>
        <w:pStyle w:val="Heading1"/>
      </w:pPr>
      <w:bookmarkStart w:id="6" w:name="_Toc443918868"/>
      <w:r>
        <w:t>Issues on Which the Team Seeks Guidance</w:t>
      </w:r>
      <w:bookmarkEnd w:id="6"/>
    </w:p>
    <w:tbl>
      <w:tblPr>
        <w:tblStyle w:val="TableGrid"/>
        <w:tblW w:w="0" w:type="auto"/>
        <w:tblLook w:val="04A0" w:firstRow="1" w:lastRow="0" w:firstColumn="1" w:lastColumn="0" w:noHBand="0" w:noVBand="1"/>
      </w:tblPr>
      <w:tblGrid>
        <w:gridCol w:w="2448"/>
        <w:gridCol w:w="7020"/>
        <w:gridCol w:w="2430"/>
      </w:tblGrid>
      <w:tr w:rsidR="00CD54EE" w:rsidRPr="00A476A6" w14:paraId="48E8448E" w14:textId="77777777" w:rsidTr="0038244B">
        <w:trPr>
          <w:cantSplit/>
        </w:trPr>
        <w:tc>
          <w:tcPr>
            <w:tcW w:w="2448" w:type="dxa"/>
          </w:tcPr>
          <w:p w14:paraId="1A39B7ED"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Section Name</w:t>
            </w:r>
          </w:p>
        </w:tc>
        <w:tc>
          <w:tcPr>
            <w:tcW w:w="7020" w:type="dxa"/>
          </w:tcPr>
          <w:p w14:paraId="3351CBC0"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Contents</w:t>
            </w:r>
          </w:p>
        </w:tc>
        <w:tc>
          <w:tcPr>
            <w:tcW w:w="2430" w:type="dxa"/>
          </w:tcPr>
          <w:p w14:paraId="6402579E" w14:textId="77777777" w:rsidR="00CD54EE" w:rsidRPr="00A476A6" w:rsidRDefault="00CD54EE" w:rsidP="0038244B">
            <w:pPr>
              <w:keepNext/>
              <w:spacing w:after="0"/>
              <w:jc w:val="center"/>
              <w:rPr>
                <w:rFonts w:ascii="Helvetica Neue" w:hAnsi="Helvetica Neue"/>
                <w:b/>
              </w:rPr>
            </w:pPr>
            <w:r w:rsidRPr="00A476A6">
              <w:rPr>
                <w:rFonts w:ascii="Helvetica Neue" w:hAnsi="Helvetica Neue"/>
                <w:b/>
              </w:rPr>
              <w:t>Suggested Length</w:t>
            </w:r>
          </w:p>
        </w:tc>
      </w:tr>
      <w:tr w:rsidR="00CD54EE" w14:paraId="05801CA7" w14:textId="77777777" w:rsidTr="008A2A6F">
        <w:tc>
          <w:tcPr>
            <w:tcW w:w="2448" w:type="dxa"/>
          </w:tcPr>
          <w:p w14:paraId="119AD49B" w14:textId="31C34B5E" w:rsidR="00CD54EE" w:rsidRDefault="00CD54EE" w:rsidP="008A2A6F">
            <w:r w:rsidRPr="00CD54EE">
              <w:t>Issues on Which the Team Seeks Guidance</w:t>
            </w:r>
          </w:p>
        </w:tc>
        <w:tc>
          <w:tcPr>
            <w:tcW w:w="7020" w:type="dxa"/>
          </w:tcPr>
          <w:p w14:paraId="53F30597" w14:textId="77777777" w:rsidR="00CD54EE" w:rsidRDefault="005674A4" w:rsidP="005674A4">
            <w:pPr>
              <w:pStyle w:val="ListParagraph"/>
              <w:numPr>
                <w:ilvl w:val="0"/>
                <w:numId w:val="13"/>
              </w:numPr>
            </w:pPr>
            <w:r>
              <w:t>What specific guidance does the proposal team seek? These may include but are not limited to:</w:t>
            </w:r>
          </w:p>
          <w:p w14:paraId="4BA3B1F4" w14:textId="77777777" w:rsidR="005674A4" w:rsidRDefault="005674A4" w:rsidP="005674A4">
            <w:pPr>
              <w:pStyle w:val="ListParagraph"/>
              <w:numPr>
                <w:ilvl w:val="1"/>
                <w:numId w:val="13"/>
              </w:numPr>
            </w:pPr>
            <w:r>
              <w:t>Sector policy and strategy</w:t>
            </w:r>
          </w:p>
          <w:p w14:paraId="322CE563" w14:textId="77777777" w:rsidR="005674A4" w:rsidRDefault="005674A4" w:rsidP="005674A4">
            <w:pPr>
              <w:pStyle w:val="ListParagraph"/>
              <w:numPr>
                <w:ilvl w:val="1"/>
                <w:numId w:val="13"/>
              </w:numPr>
            </w:pPr>
            <w:r>
              <w:t>Relationships with the project team and or other partners</w:t>
            </w:r>
          </w:p>
          <w:p w14:paraId="72B390F7" w14:textId="77777777" w:rsidR="005674A4" w:rsidRDefault="005674A4" w:rsidP="005674A4">
            <w:pPr>
              <w:pStyle w:val="ListParagraph"/>
              <w:numPr>
                <w:ilvl w:val="1"/>
                <w:numId w:val="13"/>
              </w:numPr>
            </w:pPr>
            <w:r>
              <w:t>MOST policies and procedures</w:t>
            </w:r>
          </w:p>
          <w:p w14:paraId="78D4CCAC" w14:textId="77777777" w:rsidR="005674A4" w:rsidRDefault="005674A4" w:rsidP="005674A4">
            <w:pPr>
              <w:pStyle w:val="ListParagraph"/>
              <w:numPr>
                <w:ilvl w:val="1"/>
                <w:numId w:val="13"/>
              </w:numPr>
            </w:pPr>
            <w:r>
              <w:t>Project design</w:t>
            </w:r>
          </w:p>
          <w:p w14:paraId="65E15C3C" w14:textId="109ED15C" w:rsidR="005674A4" w:rsidRDefault="005674A4" w:rsidP="005674A4">
            <w:pPr>
              <w:pStyle w:val="ListParagraph"/>
              <w:numPr>
                <w:ilvl w:val="1"/>
                <w:numId w:val="13"/>
              </w:numPr>
            </w:pPr>
            <w:r>
              <w:t>Choice of grant, lending instrument, or finance vehicle</w:t>
            </w:r>
          </w:p>
          <w:p w14:paraId="37D2754A" w14:textId="77777777" w:rsidR="005674A4" w:rsidRDefault="005674A4" w:rsidP="005674A4">
            <w:pPr>
              <w:pStyle w:val="ListParagraph"/>
              <w:numPr>
                <w:ilvl w:val="1"/>
                <w:numId w:val="13"/>
              </w:numPr>
            </w:pPr>
            <w:r>
              <w:t>Technical or analytical aspects</w:t>
            </w:r>
          </w:p>
          <w:p w14:paraId="55E69BE9" w14:textId="77777777" w:rsidR="005674A4" w:rsidRDefault="005674A4" w:rsidP="005674A4">
            <w:pPr>
              <w:pStyle w:val="ListParagraph"/>
              <w:numPr>
                <w:ilvl w:val="1"/>
                <w:numId w:val="13"/>
              </w:numPr>
            </w:pPr>
            <w:r>
              <w:t>Institutional or capacity aspects</w:t>
            </w:r>
          </w:p>
          <w:p w14:paraId="34DABF4A" w14:textId="77777777" w:rsidR="005674A4" w:rsidRDefault="005674A4" w:rsidP="005674A4">
            <w:pPr>
              <w:pStyle w:val="ListParagraph"/>
              <w:numPr>
                <w:ilvl w:val="1"/>
                <w:numId w:val="13"/>
              </w:numPr>
            </w:pPr>
            <w:r>
              <w:t>Mitigation of potential risks, to include fiduciary and safeguard issues</w:t>
            </w:r>
          </w:p>
          <w:p w14:paraId="7BDAE9B0" w14:textId="2BDBF626" w:rsidR="005674A4" w:rsidRDefault="005674A4" w:rsidP="005674A4">
            <w:pPr>
              <w:pStyle w:val="ListParagraph"/>
              <w:numPr>
                <w:ilvl w:val="1"/>
                <w:numId w:val="13"/>
              </w:numPr>
            </w:pPr>
            <w:r>
              <w:t>Resources for preparation, approval, project team composition and management, and any other issues related to MOST internal organization</w:t>
            </w:r>
          </w:p>
        </w:tc>
        <w:tc>
          <w:tcPr>
            <w:tcW w:w="2430" w:type="dxa"/>
          </w:tcPr>
          <w:p w14:paraId="18440BA9" w14:textId="004A5441" w:rsidR="00CD54EE" w:rsidRDefault="0038244B" w:rsidP="008A2A6F">
            <w:r>
              <w:t>One half  (1/2) page A4</w:t>
            </w:r>
          </w:p>
        </w:tc>
      </w:tr>
    </w:tbl>
    <w:p w14:paraId="57D05C8D" w14:textId="46E94C01" w:rsidR="00ED4757" w:rsidRPr="00ED4757" w:rsidRDefault="00ED4757" w:rsidP="00ED4757"/>
    <w:p w14:paraId="6F7B6317" w14:textId="77777777" w:rsidR="00ED4757" w:rsidRDefault="00ED4757" w:rsidP="00ED4757">
      <w:pPr>
        <w:pStyle w:val="Heading1"/>
      </w:pPr>
      <w:bookmarkStart w:id="7" w:name="_Toc443918869"/>
      <w:r>
        <w:t>Proposed Feasibility Study Preparation Schedule, Team Composition, and Resource Estimates</w:t>
      </w:r>
      <w:bookmarkEnd w:id="7"/>
    </w:p>
    <w:tbl>
      <w:tblPr>
        <w:tblStyle w:val="TableGrid"/>
        <w:tblW w:w="0" w:type="auto"/>
        <w:tblLook w:val="04A0" w:firstRow="1" w:lastRow="0" w:firstColumn="1" w:lastColumn="0" w:noHBand="0" w:noVBand="1"/>
      </w:tblPr>
      <w:tblGrid>
        <w:gridCol w:w="2448"/>
        <w:gridCol w:w="7020"/>
        <w:gridCol w:w="2430"/>
      </w:tblGrid>
      <w:tr w:rsidR="00CD54EE" w:rsidRPr="00A476A6" w14:paraId="0FEC98A5" w14:textId="77777777" w:rsidTr="008A2A6F">
        <w:tc>
          <w:tcPr>
            <w:tcW w:w="2448" w:type="dxa"/>
          </w:tcPr>
          <w:p w14:paraId="01D7A434" w14:textId="77777777" w:rsidR="00CD54EE" w:rsidRPr="00A476A6" w:rsidRDefault="00CD54EE" w:rsidP="009778BA">
            <w:pPr>
              <w:spacing w:after="0"/>
              <w:jc w:val="center"/>
              <w:rPr>
                <w:rFonts w:ascii="Helvetica Neue" w:hAnsi="Helvetica Neue"/>
                <w:b/>
              </w:rPr>
            </w:pPr>
            <w:r w:rsidRPr="00A476A6">
              <w:rPr>
                <w:rFonts w:ascii="Helvetica Neue" w:hAnsi="Helvetica Neue"/>
                <w:b/>
              </w:rPr>
              <w:t>Section Name</w:t>
            </w:r>
          </w:p>
        </w:tc>
        <w:tc>
          <w:tcPr>
            <w:tcW w:w="7020" w:type="dxa"/>
          </w:tcPr>
          <w:p w14:paraId="48C302A2" w14:textId="77777777" w:rsidR="00CD54EE" w:rsidRPr="00A476A6" w:rsidRDefault="00CD54EE" w:rsidP="009778BA">
            <w:pPr>
              <w:spacing w:after="0"/>
              <w:jc w:val="center"/>
              <w:rPr>
                <w:rFonts w:ascii="Helvetica Neue" w:hAnsi="Helvetica Neue"/>
                <w:b/>
              </w:rPr>
            </w:pPr>
            <w:r w:rsidRPr="00A476A6">
              <w:rPr>
                <w:rFonts w:ascii="Helvetica Neue" w:hAnsi="Helvetica Neue"/>
                <w:b/>
              </w:rPr>
              <w:t>Contents</w:t>
            </w:r>
          </w:p>
        </w:tc>
        <w:tc>
          <w:tcPr>
            <w:tcW w:w="2430" w:type="dxa"/>
          </w:tcPr>
          <w:p w14:paraId="7C48CCFA" w14:textId="77777777" w:rsidR="00CD54EE" w:rsidRPr="00A476A6" w:rsidRDefault="00CD54EE" w:rsidP="009778BA">
            <w:pPr>
              <w:spacing w:after="0"/>
              <w:jc w:val="center"/>
              <w:rPr>
                <w:rFonts w:ascii="Helvetica Neue" w:hAnsi="Helvetica Neue"/>
                <w:b/>
              </w:rPr>
            </w:pPr>
            <w:r w:rsidRPr="00A476A6">
              <w:rPr>
                <w:rFonts w:ascii="Helvetica Neue" w:hAnsi="Helvetica Neue"/>
                <w:b/>
              </w:rPr>
              <w:t>Suggested Length</w:t>
            </w:r>
          </w:p>
        </w:tc>
      </w:tr>
      <w:tr w:rsidR="00CD54EE" w14:paraId="79D211A9" w14:textId="77777777" w:rsidTr="008A2A6F">
        <w:tc>
          <w:tcPr>
            <w:tcW w:w="2448" w:type="dxa"/>
          </w:tcPr>
          <w:p w14:paraId="02A8B54E" w14:textId="26A070EF" w:rsidR="00CD54EE" w:rsidRDefault="00CD54EE" w:rsidP="008A2A6F">
            <w:r w:rsidRPr="00CD54EE">
              <w:t>Proposed Feasibility Study Preparation Schedule, Team Composition, and Resource Estimates</w:t>
            </w:r>
          </w:p>
        </w:tc>
        <w:tc>
          <w:tcPr>
            <w:tcW w:w="7020" w:type="dxa"/>
          </w:tcPr>
          <w:p w14:paraId="351EB9D9" w14:textId="77777777" w:rsidR="00CD54EE" w:rsidRDefault="005674A4" w:rsidP="005674A4">
            <w:pPr>
              <w:pStyle w:val="ListParagraph"/>
              <w:numPr>
                <w:ilvl w:val="0"/>
                <w:numId w:val="16"/>
              </w:numPr>
            </w:pPr>
            <w:r>
              <w:t>What is the proposed timetable of key steps in the preparation process – quality enhancement review, appraisal, negotiations, Board approval, effectiveness, etc.</w:t>
            </w:r>
          </w:p>
          <w:p w14:paraId="1F4A5B6B" w14:textId="77777777" w:rsidR="005674A4" w:rsidRDefault="005674A4" w:rsidP="005674A4">
            <w:pPr>
              <w:pStyle w:val="ListParagraph"/>
              <w:numPr>
                <w:ilvl w:val="0"/>
                <w:numId w:val="16"/>
              </w:numPr>
            </w:pPr>
            <w:r>
              <w:t>To what extent has the timetable been agreed upon with the project team?</w:t>
            </w:r>
          </w:p>
          <w:p w14:paraId="4AF02081" w14:textId="77777777" w:rsidR="005674A4" w:rsidRDefault="005674A4" w:rsidP="005674A4">
            <w:pPr>
              <w:pStyle w:val="ListParagraph"/>
              <w:numPr>
                <w:ilvl w:val="0"/>
                <w:numId w:val="16"/>
              </w:numPr>
            </w:pPr>
            <w:r>
              <w:t>Who are the members of the project team? List titles and units. What capacity issues are there on the MOST side?</w:t>
            </w:r>
          </w:p>
          <w:p w14:paraId="3B1790AE" w14:textId="5DB11C87" w:rsidR="005674A4" w:rsidRPr="005674A4" w:rsidRDefault="005674A4" w:rsidP="005674A4">
            <w:pPr>
              <w:pStyle w:val="ListParagraph"/>
              <w:numPr>
                <w:ilvl w:val="0"/>
                <w:numId w:val="16"/>
              </w:numPr>
            </w:pPr>
            <w:r>
              <w:t xml:space="preserve">What is the estimated amount of MOST funds needed for the entire process of project preparation and approval, consistent with the cover sheet? Briefly, what is the justification relative to the averages for the region, sector, and financial instrument/grant? </w:t>
            </w:r>
          </w:p>
        </w:tc>
        <w:tc>
          <w:tcPr>
            <w:tcW w:w="2430" w:type="dxa"/>
          </w:tcPr>
          <w:p w14:paraId="12163A95" w14:textId="247F836A" w:rsidR="00CD54EE" w:rsidRDefault="0038244B" w:rsidP="008A2A6F">
            <w:pPr>
              <w:rPr>
                <w:lang w:eastAsia="zh-CN"/>
              </w:rPr>
            </w:pPr>
            <w:r>
              <w:t>One half  (1/2) page A4</w:t>
            </w:r>
          </w:p>
        </w:tc>
      </w:tr>
    </w:tbl>
    <w:p w14:paraId="6B954956" w14:textId="791BD3DC" w:rsidR="00E5685F" w:rsidRDefault="00E5685F" w:rsidP="00E5685F"/>
    <w:p w14:paraId="70CE9754" w14:textId="0835F019" w:rsidR="0092332E" w:rsidRDefault="004D65AF" w:rsidP="004D65AF">
      <w:pPr>
        <w:pStyle w:val="Heading1"/>
      </w:pPr>
      <w:bookmarkStart w:id="8" w:name="_Toc443918870"/>
      <w:r>
        <w:t>Project Concept Note (PCN) Process</w:t>
      </w:r>
      <w:r w:rsidR="001163EE">
        <w:t>ing Guidelines</w:t>
      </w:r>
      <w:bookmarkEnd w:id="8"/>
      <w:r w:rsidR="00C45320">
        <w:t xml:space="preserve"> / Process Project Management</w:t>
      </w:r>
    </w:p>
    <w:tbl>
      <w:tblPr>
        <w:tblStyle w:val="TableGrid"/>
        <w:tblW w:w="0" w:type="auto"/>
        <w:tblLook w:val="04A0" w:firstRow="1" w:lastRow="0" w:firstColumn="1" w:lastColumn="0" w:noHBand="0" w:noVBand="1"/>
      </w:tblPr>
      <w:tblGrid>
        <w:gridCol w:w="2898"/>
        <w:gridCol w:w="6552"/>
        <w:gridCol w:w="4726"/>
      </w:tblGrid>
      <w:tr w:rsidR="004D65AF" w14:paraId="0140F9F5" w14:textId="77777777" w:rsidTr="00687F43">
        <w:trPr>
          <w:cantSplit/>
          <w:tblHeader/>
        </w:trPr>
        <w:tc>
          <w:tcPr>
            <w:tcW w:w="2898" w:type="dxa"/>
          </w:tcPr>
          <w:p w14:paraId="4DDE1D78" w14:textId="10E0CA59" w:rsidR="004D65AF" w:rsidRPr="004D65AF" w:rsidRDefault="004D65AF" w:rsidP="004D65AF">
            <w:pPr>
              <w:spacing w:after="0"/>
              <w:jc w:val="center"/>
              <w:rPr>
                <w:rFonts w:ascii="Helvetica Neue" w:hAnsi="Helvetica Neue"/>
                <w:b/>
              </w:rPr>
            </w:pPr>
            <w:r w:rsidRPr="004D65AF">
              <w:rPr>
                <w:rFonts w:ascii="Helvetica Neue" w:hAnsi="Helvetica Neue"/>
                <w:b/>
              </w:rPr>
              <w:t>Process Step</w:t>
            </w:r>
          </w:p>
        </w:tc>
        <w:tc>
          <w:tcPr>
            <w:tcW w:w="6552" w:type="dxa"/>
          </w:tcPr>
          <w:p w14:paraId="5D1D64A6" w14:textId="1ABF7F5E" w:rsidR="004D65AF" w:rsidRPr="004D65AF" w:rsidRDefault="004D65AF" w:rsidP="004D65AF">
            <w:pPr>
              <w:spacing w:after="0"/>
              <w:jc w:val="center"/>
              <w:rPr>
                <w:rFonts w:ascii="Helvetica Neue" w:hAnsi="Helvetica Neue"/>
                <w:b/>
              </w:rPr>
            </w:pPr>
            <w:r w:rsidRPr="004D65AF">
              <w:rPr>
                <w:rFonts w:ascii="Helvetica Neue" w:hAnsi="Helvetica Neue"/>
                <w:b/>
              </w:rPr>
              <w:t>Description</w:t>
            </w:r>
          </w:p>
        </w:tc>
        <w:tc>
          <w:tcPr>
            <w:tcW w:w="4726" w:type="dxa"/>
          </w:tcPr>
          <w:p w14:paraId="4BAB2F43" w14:textId="3F85F41E" w:rsidR="004D65AF" w:rsidRPr="004D65AF" w:rsidRDefault="004D65AF" w:rsidP="004D65AF">
            <w:pPr>
              <w:spacing w:after="0"/>
              <w:jc w:val="center"/>
              <w:rPr>
                <w:rFonts w:ascii="Helvetica Neue" w:hAnsi="Helvetica Neue"/>
                <w:b/>
              </w:rPr>
            </w:pPr>
            <w:r w:rsidRPr="004D65AF">
              <w:rPr>
                <w:rFonts w:ascii="Helvetica Neue" w:hAnsi="Helvetica Neue"/>
                <w:b/>
              </w:rPr>
              <w:t>Primary Responsibility</w:t>
            </w:r>
          </w:p>
        </w:tc>
      </w:tr>
      <w:tr w:rsidR="004D65AF" w14:paraId="0D89FA0F" w14:textId="77777777" w:rsidTr="004D65AF">
        <w:tc>
          <w:tcPr>
            <w:tcW w:w="2898" w:type="dxa"/>
          </w:tcPr>
          <w:p w14:paraId="34C1CC99" w14:textId="7237A1D5" w:rsidR="004D65AF" w:rsidRDefault="00075035" w:rsidP="00075035">
            <w:pPr>
              <w:pStyle w:val="ListParagraph"/>
              <w:numPr>
                <w:ilvl w:val="0"/>
                <w:numId w:val="17"/>
              </w:numPr>
            </w:pPr>
            <w:r>
              <w:t>Preparation of PCN</w:t>
            </w:r>
          </w:p>
        </w:tc>
        <w:tc>
          <w:tcPr>
            <w:tcW w:w="6552" w:type="dxa"/>
          </w:tcPr>
          <w:p w14:paraId="101EFB53" w14:textId="77777777" w:rsidR="004D65AF" w:rsidRDefault="001163EE" w:rsidP="004D65AF">
            <w:pPr>
              <w:rPr>
                <w:lang w:eastAsia="zh-CN"/>
              </w:rPr>
            </w:pPr>
            <w:r>
              <w:rPr>
                <w:lang w:eastAsia="zh-CN"/>
              </w:rPr>
              <w:t>The PCN shall be prepared and reviewed shortly after the first identification mission or before the amount spent on the project exceeds USD 30k.</w:t>
            </w:r>
          </w:p>
          <w:p w14:paraId="09D2E3F3" w14:textId="03798D7D" w:rsidR="001163EE" w:rsidRDefault="001163EE" w:rsidP="001163EE">
            <w:pPr>
              <w:rPr>
                <w:lang w:eastAsia="zh-CN"/>
              </w:rPr>
            </w:pPr>
            <w:r>
              <w:rPr>
                <w:lang w:eastAsia="zh-CN"/>
              </w:rPr>
              <w:t>A Microsoft Word or equivalent electronic format template (example database, web-based, etc) PCN shall be published and disseminated to primary or core stakeholders, through a contractually agreed upon process.</w:t>
            </w:r>
          </w:p>
        </w:tc>
        <w:tc>
          <w:tcPr>
            <w:tcW w:w="4726" w:type="dxa"/>
          </w:tcPr>
          <w:p w14:paraId="42E466B4" w14:textId="66A1CCA0" w:rsidR="00FF553A" w:rsidRDefault="001163EE" w:rsidP="00FF553A">
            <w:r>
              <w:t>Project Team Leader</w:t>
            </w:r>
            <w:r w:rsidR="00FF553A">
              <w:t>s</w:t>
            </w:r>
          </w:p>
          <w:p w14:paraId="7A7FA280" w14:textId="4F44E13B" w:rsidR="00FF553A" w:rsidRDefault="00FF553A" w:rsidP="00FF553A">
            <w:r>
              <w:t>(Team Leader and Deputy)</w:t>
            </w:r>
          </w:p>
        </w:tc>
      </w:tr>
      <w:tr w:rsidR="001163EE" w14:paraId="39D7909E" w14:textId="77777777" w:rsidTr="004D65AF">
        <w:tc>
          <w:tcPr>
            <w:tcW w:w="2898" w:type="dxa"/>
          </w:tcPr>
          <w:p w14:paraId="014ABC63" w14:textId="0F9C534E" w:rsidR="001163EE" w:rsidRDefault="001163EE" w:rsidP="00075035">
            <w:pPr>
              <w:pStyle w:val="ListParagraph"/>
              <w:numPr>
                <w:ilvl w:val="0"/>
                <w:numId w:val="17"/>
              </w:numPr>
            </w:pPr>
            <w:r>
              <w:t>Circulation of PCN</w:t>
            </w:r>
          </w:p>
        </w:tc>
        <w:tc>
          <w:tcPr>
            <w:tcW w:w="6552" w:type="dxa"/>
          </w:tcPr>
          <w:p w14:paraId="2B29D884" w14:textId="1B9494C3" w:rsidR="001163EE" w:rsidRDefault="001163EE" w:rsidP="004D65AF">
            <w:r>
              <w:t xml:space="preserve">Once the PCN is electronically disseminated and published, the documentation system shall automatically generate a Project Information Document (PID) and an Integrated Safeguards Data Sheet (ISDS). As the PID and ISDS are automatically generated – PCN’s should ultimately be developed within a database framework – which provides security, archival, storage and retrieval features. </w:t>
            </w:r>
          </w:p>
        </w:tc>
        <w:tc>
          <w:tcPr>
            <w:tcW w:w="4726" w:type="dxa"/>
          </w:tcPr>
          <w:p w14:paraId="1F36F333" w14:textId="6833F701" w:rsidR="00FF553A" w:rsidRDefault="001163EE" w:rsidP="00FF553A">
            <w:r>
              <w:t>Project Team Leader</w:t>
            </w:r>
            <w:r w:rsidR="00FF553A">
              <w:t>s</w:t>
            </w:r>
          </w:p>
          <w:p w14:paraId="7F63FC6B" w14:textId="1A1CB9C1" w:rsidR="001163EE" w:rsidRDefault="00FF553A" w:rsidP="00FF553A">
            <w:r>
              <w:t>(Team Leader and Deputy)</w:t>
            </w:r>
          </w:p>
        </w:tc>
      </w:tr>
      <w:tr w:rsidR="001163EE" w14:paraId="4D34EFC0" w14:textId="77777777" w:rsidTr="004D65AF">
        <w:tc>
          <w:tcPr>
            <w:tcW w:w="2898" w:type="dxa"/>
          </w:tcPr>
          <w:p w14:paraId="1AAC7B51" w14:textId="02DE6495" w:rsidR="001163EE" w:rsidRDefault="001163EE" w:rsidP="00075035">
            <w:pPr>
              <w:pStyle w:val="ListParagraph"/>
              <w:numPr>
                <w:ilvl w:val="0"/>
                <w:numId w:val="17"/>
              </w:numPr>
            </w:pPr>
            <w:r>
              <w:t>Comments on PCN</w:t>
            </w:r>
          </w:p>
        </w:tc>
        <w:tc>
          <w:tcPr>
            <w:tcW w:w="6552" w:type="dxa"/>
          </w:tcPr>
          <w:p w14:paraId="70BFF323" w14:textId="77777777" w:rsidR="001163EE" w:rsidRDefault="001163EE" w:rsidP="001163EE">
            <w:r>
              <w:t>Written comments shall be sent within 48 calendar hours of the Conceptual Design Review Meeting with the Core Stakeholders.</w:t>
            </w:r>
          </w:p>
          <w:p w14:paraId="66038D18" w14:textId="5218F913" w:rsidR="001163EE" w:rsidRDefault="001163EE" w:rsidP="001163EE">
            <w:r>
              <w:t>Acceptable comments must be within the scope of the Conceptual Design Review (CDR), where the focus is on qualitative strategic issues, options, and preliminary ideas of content and risk and NOT on quantitative technical detailed design details.</w:t>
            </w:r>
          </w:p>
        </w:tc>
        <w:tc>
          <w:tcPr>
            <w:tcW w:w="4726" w:type="dxa"/>
          </w:tcPr>
          <w:p w14:paraId="3148B42D" w14:textId="0C2E76E4" w:rsidR="001163EE" w:rsidRDefault="001163EE" w:rsidP="004D65AF">
            <w:r>
              <w:t>Core Stakeholders / Recipients or end-users of the PCN (Example – MOST)</w:t>
            </w:r>
          </w:p>
        </w:tc>
      </w:tr>
      <w:tr w:rsidR="001163EE" w14:paraId="547B2287" w14:textId="77777777" w:rsidTr="004D65AF">
        <w:tc>
          <w:tcPr>
            <w:tcW w:w="2898" w:type="dxa"/>
          </w:tcPr>
          <w:p w14:paraId="6A5FC345" w14:textId="0EDF87CB" w:rsidR="001163EE" w:rsidRDefault="001163EE" w:rsidP="00075035">
            <w:pPr>
              <w:pStyle w:val="ListParagraph"/>
              <w:numPr>
                <w:ilvl w:val="0"/>
                <w:numId w:val="17"/>
              </w:numPr>
            </w:pPr>
            <w:r>
              <w:t>PCN Review Meeting</w:t>
            </w:r>
          </w:p>
        </w:tc>
        <w:tc>
          <w:tcPr>
            <w:tcW w:w="6552" w:type="dxa"/>
          </w:tcPr>
          <w:p w14:paraId="552FD4C2" w14:textId="77777777" w:rsidR="001163EE" w:rsidRDefault="00FF553A" w:rsidP="004D65AF">
            <w:r>
              <w:t>Host – Country Director or designated manager.</w:t>
            </w:r>
          </w:p>
          <w:p w14:paraId="01091690" w14:textId="77777777" w:rsidR="00FF553A" w:rsidRDefault="00FF553A" w:rsidP="00FF553A">
            <w:r>
              <w:t>Goal and meeting exit criteria are as follows:</w:t>
            </w:r>
          </w:p>
          <w:p w14:paraId="1250D874" w14:textId="77777777" w:rsidR="00FF553A" w:rsidRDefault="00FF553A" w:rsidP="00FF553A">
            <w:pPr>
              <w:pStyle w:val="ListParagraph"/>
              <w:numPr>
                <w:ilvl w:val="0"/>
                <w:numId w:val="18"/>
              </w:numPr>
            </w:pPr>
            <w:r>
              <w:t>ACCEPT or DECLINE decision on project preparation</w:t>
            </w:r>
          </w:p>
          <w:p w14:paraId="3D7BB2C4" w14:textId="77777777" w:rsidR="00FF553A" w:rsidRDefault="00FF553A" w:rsidP="00FF553A">
            <w:pPr>
              <w:pStyle w:val="ListParagraph"/>
              <w:numPr>
                <w:ilvl w:val="0"/>
                <w:numId w:val="18"/>
              </w:numPr>
            </w:pPr>
            <w:r>
              <w:t>Preliminary Agreement on issues that the project should address, project’s objectives, and on the general approach or methodology to achieve the objectives.</w:t>
            </w:r>
          </w:p>
          <w:p w14:paraId="571D0AFF" w14:textId="77777777" w:rsidR="00FF553A" w:rsidRDefault="00FF553A" w:rsidP="00FF553A">
            <w:pPr>
              <w:pStyle w:val="ListParagraph"/>
              <w:numPr>
                <w:ilvl w:val="0"/>
                <w:numId w:val="18"/>
              </w:numPr>
            </w:pPr>
            <w:r>
              <w:t xml:space="preserve">Identify critical risks and multiple mitigation strategies that may be realistically implemented during the next / preparation phase. </w:t>
            </w:r>
          </w:p>
          <w:p w14:paraId="02331732" w14:textId="77777777" w:rsidR="00FF553A" w:rsidRDefault="00FF553A" w:rsidP="00FF553A">
            <w:pPr>
              <w:pStyle w:val="ListParagraph"/>
              <w:numPr>
                <w:ilvl w:val="0"/>
                <w:numId w:val="18"/>
              </w:numPr>
            </w:pPr>
            <w:r>
              <w:t>Provide guidance to the MOST / Grant Solicitation Teams on priorities or criteria to follow in the project preparation and appraisal processes.</w:t>
            </w:r>
          </w:p>
          <w:p w14:paraId="0B6086B0" w14:textId="77777777" w:rsidR="00FF553A" w:rsidRDefault="00FF553A" w:rsidP="00FF553A">
            <w:r>
              <w:t>The Country Directors of the relevant Core Stakeholder Teams must ensure the following:</w:t>
            </w:r>
          </w:p>
          <w:p w14:paraId="13C6E542" w14:textId="77777777" w:rsidR="00FF553A" w:rsidRDefault="00FF553A" w:rsidP="00FF553A">
            <w:pPr>
              <w:pStyle w:val="ListParagraph"/>
              <w:numPr>
                <w:ilvl w:val="0"/>
                <w:numId w:val="19"/>
              </w:numPr>
            </w:pPr>
            <w:r>
              <w:t>Discussions are focused on strategy, options, and conceptual design(s).</w:t>
            </w:r>
          </w:p>
          <w:p w14:paraId="76D30BB9" w14:textId="1869E38A" w:rsidR="00FF553A" w:rsidRPr="00FF553A" w:rsidRDefault="00FF553A" w:rsidP="00FF553A">
            <w:pPr>
              <w:pStyle w:val="ListParagraph"/>
              <w:numPr>
                <w:ilvl w:val="0"/>
                <w:numId w:val="19"/>
              </w:numPr>
            </w:pPr>
            <w:r>
              <w:t>Comments and or feedback are constructive and do NOT entail detailed descriptions or detailed analysis of the project, which are out of scope for a Conceptual Design Review Meeting. These discussions are appropriate to the chronologically successive and iterative Detailed Design Review meetings.</w:t>
            </w:r>
          </w:p>
        </w:tc>
        <w:tc>
          <w:tcPr>
            <w:tcW w:w="4726" w:type="dxa"/>
          </w:tcPr>
          <w:p w14:paraId="1975BA5C" w14:textId="640D6F64" w:rsidR="001163EE" w:rsidRDefault="00FF553A" w:rsidP="004D65AF">
            <w:r>
              <w:t>Country Director Level Management</w:t>
            </w:r>
          </w:p>
        </w:tc>
      </w:tr>
      <w:tr w:rsidR="001163EE" w14:paraId="684C10D7" w14:textId="77777777" w:rsidTr="004D65AF">
        <w:tc>
          <w:tcPr>
            <w:tcW w:w="2898" w:type="dxa"/>
          </w:tcPr>
          <w:p w14:paraId="113BE12B" w14:textId="5055D4D1" w:rsidR="001163EE" w:rsidRDefault="001163EE" w:rsidP="00075035">
            <w:pPr>
              <w:pStyle w:val="ListParagraph"/>
              <w:numPr>
                <w:ilvl w:val="0"/>
                <w:numId w:val="17"/>
              </w:numPr>
            </w:pPr>
            <w:r>
              <w:t>Minutes of PCN Review</w:t>
            </w:r>
          </w:p>
        </w:tc>
        <w:tc>
          <w:tcPr>
            <w:tcW w:w="6552" w:type="dxa"/>
          </w:tcPr>
          <w:p w14:paraId="220B0BD3" w14:textId="77777777" w:rsidR="001163EE" w:rsidRDefault="00FF553A" w:rsidP="004D65AF">
            <w:r>
              <w:t>Draft minutes of the Conceptual Design Review (CDR) meeting shall be published and disseminated to all Core Stakeholders / Attendees within FIVE (5) working days of the CDR.</w:t>
            </w:r>
          </w:p>
          <w:p w14:paraId="195C7525" w14:textId="77777777" w:rsidR="00FF553A" w:rsidRDefault="00FF553A" w:rsidP="004D65AF">
            <w:r>
              <w:t>Minutes shall include:</w:t>
            </w:r>
          </w:p>
          <w:p w14:paraId="1313CF02" w14:textId="77777777" w:rsidR="00FF553A" w:rsidRDefault="00FF553A" w:rsidP="00FF553A">
            <w:pPr>
              <w:pStyle w:val="ListParagraph"/>
              <w:numPr>
                <w:ilvl w:val="0"/>
                <w:numId w:val="20"/>
              </w:numPr>
            </w:pPr>
            <w:r>
              <w:t>List of attendees, representative organizations, and titles</w:t>
            </w:r>
          </w:p>
          <w:p w14:paraId="79F940FC" w14:textId="77777777" w:rsidR="00FF553A" w:rsidRDefault="00FF553A" w:rsidP="00FF553A">
            <w:pPr>
              <w:pStyle w:val="ListParagraph"/>
              <w:numPr>
                <w:ilvl w:val="0"/>
                <w:numId w:val="20"/>
              </w:numPr>
            </w:pPr>
            <w:r>
              <w:t>Decisions made, deferred, or declined (action items / next steps)</w:t>
            </w:r>
          </w:p>
          <w:p w14:paraId="0FB340BD" w14:textId="77777777" w:rsidR="00FF553A" w:rsidRDefault="00FF553A" w:rsidP="00FF553A">
            <w:pPr>
              <w:pStyle w:val="ListParagraph"/>
              <w:numPr>
                <w:ilvl w:val="0"/>
                <w:numId w:val="20"/>
              </w:numPr>
            </w:pPr>
            <w:r>
              <w:t>Guidance provided</w:t>
            </w:r>
          </w:p>
          <w:p w14:paraId="3B7AA186" w14:textId="77777777" w:rsidR="00FF553A" w:rsidRDefault="00FF553A" w:rsidP="00FF553A">
            <w:pPr>
              <w:pStyle w:val="ListParagraph"/>
              <w:numPr>
                <w:ilvl w:val="0"/>
                <w:numId w:val="20"/>
              </w:numPr>
            </w:pPr>
            <w:r>
              <w:t>Consensus agreed dates of key milestones, due dates, responsible managers, and quality enhancement reviews</w:t>
            </w:r>
          </w:p>
          <w:p w14:paraId="0C6F9A7E" w14:textId="77777777" w:rsidR="00FF553A" w:rsidRDefault="00FF553A" w:rsidP="00FF553A">
            <w:pPr>
              <w:pStyle w:val="ListParagraph"/>
              <w:numPr>
                <w:ilvl w:val="0"/>
                <w:numId w:val="20"/>
              </w:numPr>
            </w:pPr>
            <w:r>
              <w:t>Agreed estimate of MOST funds for project preparation and approval. This is for PLANNING purposes and is NOT a commitment for funds. If there is a significant change in project scope,  the proposer must submit a request to the respective Country Directors detailing the increased scope, schedule, cost, and resource requirement changes.</w:t>
            </w:r>
          </w:p>
          <w:p w14:paraId="4139D8F5" w14:textId="28415BFA" w:rsidR="00FF553A" w:rsidRDefault="00FF553A" w:rsidP="00FF553A">
            <w:r>
              <w:t xml:space="preserve">Core participants / recipients shall respond to the Minutes within THREE (3) working days of transmission. Non-responsiveness is deemed as acceptance. </w:t>
            </w:r>
          </w:p>
        </w:tc>
        <w:tc>
          <w:tcPr>
            <w:tcW w:w="4726" w:type="dxa"/>
          </w:tcPr>
          <w:p w14:paraId="6BF41B94" w14:textId="5B0EECDD" w:rsidR="001163EE" w:rsidRDefault="00FF553A" w:rsidP="004D65AF">
            <w:r>
              <w:t>ProjectTeam Leaders</w:t>
            </w:r>
          </w:p>
          <w:p w14:paraId="6344FA88" w14:textId="4EAA0E91" w:rsidR="00FF553A" w:rsidRDefault="00FF553A" w:rsidP="004D65AF">
            <w:r>
              <w:t>(Team Leader and Deputy)</w:t>
            </w:r>
          </w:p>
        </w:tc>
      </w:tr>
      <w:tr w:rsidR="001163EE" w14:paraId="7E5E5756" w14:textId="77777777" w:rsidTr="004D65AF">
        <w:tc>
          <w:tcPr>
            <w:tcW w:w="2898" w:type="dxa"/>
          </w:tcPr>
          <w:p w14:paraId="587D07D6" w14:textId="0ED2F913" w:rsidR="001163EE" w:rsidRDefault="001163EE" w:rsidP="00075035">
            <w:pPr>
              <w:pStyle w:val="ListParagraph"/>
              <w:numPr>
                <w:ilvl w:val="0"/>
                <w:numId w:val="17"/>
              </w:numPr>
            </w:pPr>
            <w:r>
              <w:t>Approval of PCN Review Minutes</w:t>
            </w:r>
          </w:p>
        </w:tc>
        <w:tc>
          <w:tcPr>
            <w:tcW w:w="6552" w:type="dxa"/>
          </w:tcPr>
          <w:p w14:paraId="4FA28AD0" w14:textId="0DE93A20" w:rsidR="001163EE" w:rsidRDefault="00FF553A" w:rsidP="004D65AF">
            <w:r>
              <w:t>Country Director(s) approve the minutes within THREE (3) working days after the deadline for comments on the Minutes.</w:t>
            </w:r>
          </w:p>
        </w:tc>
        <w:tc>
          <w:tcPr>
            <w:tcW w:w="4726" w:type="dxa"/>
          </w:tcPr>
          <w:p w14:paraId="29B420E2" w14:textId="2C97DC3F" w:rsidR="001163EE" w:rsidRDefault="00FF553A" w:rsidP="004D65AF">
            <w:r>
              <w:t>Country Director(s)</w:t>
            </w:r>
          </w:p>
        </w:tc>
      </w:tr>
      <w:tr w:rsidR="001163EE" w14:paraId="42C25365" w14:textId="77777777" w:rsidTr="004D65AF">
        <w:tc>
          <w:tcPr>
            <w:tcW w:w="2898" w:type="dxa"/>
          </w:tcPr>
          <w:p w14:paraId="1B4E1C49" w14:textId="6A826A98" w:rsidR="001163EE" w:rsidRDefault="001163EE" w:rsidP="00075035">
            <w:pPr>
              <w:pStyle w:val="ListParagraph"/>
              <w:numPr>
                <w:ilvl w:val="0"/>
                <w:numId w:val="17"/>
              </w:numPr>
            </w:pPr>
            <w:r>
              <w:t>Project Information Document and ISDS</w:t>
            </w:r>
          </w:p>
        </w:tc>
        <w:tc>
          <w:tcPr>
            <w:tcW w:w="6552" w:type="dxa"/>
          </w:tcPr>
          <w:p w14:paraId="112877C3" w14:textId="77777777" w:rsidR="001163EE" w:rsidRDefault="00FF553A" w:rsidP="004D65AF">
            <w:r>
              <w:t xml:space="preserve">Project Team Leaders revise the DRAFT PID and submit for Country Director or designee approval and electronic publishing and dissemination to Core Stakeholders. </w:t>
            </w:r>
          </w:p>
          <w:p w14:paraId="6DB02077" w14:textId="77777777" w:rsidR="00FF553A" w:rsidRDefault="00FF553A" w:rsidP="004D65AF">
            <w:r>
              <w:t>Project Team Leaders update the ISDS and request formal written (e-signature) approval from relevant ISDS management.</w:t>
            </w:r>
          </w:p>
          <w:p w14:paraId="1E9FE19B" w14:textId="18DA5EF5" w:rsidR="00FF553A" w:rsidRDefault="00FF553A" w:rsidP="004D65AF">
            <w:r>
              <w:t>PID and ISDS are published as approved documents.</w:t>
            </w:r>
          </w:p>
        </w:tc>
        <w:tc>
          <w:tcPr>
            <w:tcW w:w="4726" w:type="dxa"/>
          </w:tcPr>
          <w:p w14:paraId="2A9EB0CA" w14:textId="67A8C900" w:rsidR="00FF553A" w:rsidRDefault="00FF553A" w:rsidP="00FF553A">
            <w:r>
              <w:t>Project</w:t>
            </w:r>
            <w:r w:rsidR="006E4DCC">
              <w:t xml:space="preserve"> </w:t>
            </w:r>
            <w:r>
              <w:t>Team Leaders</w:t>
            </w:r>
          </w:p>
          <w:p w14:paraId="769EBCEA" w14:textId="24F10BC7" w:rsidR="001163EE" w:rsidRDefault="00FF553A" w:rsidP="00FF553A">
            <w:r>
              <w:t>(Team Leader and Deputy)</w:t>
            </w:r>
          </w:p>
        </w:tc>
      </w:tr>
      <w:tr w:rsidR="001163EE" w14:paraId="2143198C" w14:textId="77777777" w:rsidTr="004D65AF">
        <w:tc>
          <w:tcPr>
            <w:tcW w:w="2898" w:type="dxa"/>
          </w:tcPr>
          <w:p w14:paraId="15F9AE4A" w14:textId="6278BA0B" w:rsidR="001163EE" w:rsidRDefault="001163EE" w:rsidP="00075035">
            <w:pPr>
              <w:pStyle w:val="ListParagraph"/>
              <w:numPr>
                <w:ilvl w:val="0"/>
                <w:numId w:val="17"/>
              </w:numPr>
            </w:pPr>
            <w:r>
              <w:t>Revision of resource estimate through the Activity Update Summary</w:t>
            </w:r>
            <w:r w:rsidR="006E4DCC">
              <w:t xml:space="preserve"> (AUS)</w:t>
            </w:r>
            <w:r>
              <w:t xml:space="preserve"> (SAP if available)</w:t>
            </w:r>
          </w:p>
        </w:tc>
        <w:tc>
          <w:tcPr>
            <w:tcW w:w="6552" w:type="dxa"/>
          </w:tcPr>
          <w:p w14:paraId="26A00010" w14:textId="7620E973" w:rsidR="001163EE" w:rsidRDefault="006E4DCC" w:rsidP="004D65AF">
            <w:r>
              <w:t>Relevant Resource Management (RM) Staff enter the agreed upon resource estimates for project preparation and approval in the Activity Update Summary (AUS) system or Project Management System (if any).</w:t>
            </w:r>
          </w:p>
        </w:tc>
        <w:tc>
          <w:tcPr>
            <w:tcW w:w="4726" w:type="dxa"/>
          </w:tcPr>
          <w:p w14:paraId="12D812BE" w14:textId="56FA023D" w:rsidR="006E4DCC" w:rsidRDefault="006E4DCC" w:rsidP="006E4DCC">
            <w:r>
              <w:t>Project Team Leaders &amp; Resource Management Manager</w:t>
            </w:r>
          </w:p>
          <w:p w14:paraId="632F1B9C" w14:textId="20CF84E7" w:rsidR="001163EE" w:rsidRDefault="006E4DCC" w:rsidP="006E4DCC">
            <w:r>
              <w:t>(Team Leaders and Deputies)</w:t>
            </w:r>
          </w:p>
        </w:tc>
      </w:tr>
    </w:tbl>
    <w:p w14:paraId="7679B445" w14:textId="77777777" w:rsidR="004D65AF" w:rsidRPr="004D65AF" w:rsidRDefault="004D65AF" w:rsidP="004D65AF"/>
    <w:p w14:paraId="592B5C4E" w14:textId="77777777" w:rsidR="00E5685F" w:rsidRDefault="00E5685F" w:rsidP="00ED4757">
      <w:pPr>
        <w:sectPr w:rsidR="00E5685F" w:rsidSect="00A2798C">
          <w:pgSz w:w="16840" w:h="11900" w:orient="landscape"/>
          <w:pgMar w:top="1440" w:right="1440" w:bottom="1440" w:left="1440" w:header="432" w:footer="432" w:gutter="0"/>
          <w:cols w:space="720"/>
          <w:docGrid w:linePitch="360"/>
        </w:sectPr>
      </w:pPr>
    </w:p>
    <w:p w14:paraId="6F81041C" w14:textId="47911844" w:rsidR="00ED4757" w:rsidRDefault="00A02730" w:rsidP="00A02730">
      <w:pPr>
        <w:pStyle w:val="Heading1"/>
        <w:numPr>
          <w:ilvl w:val="0"/>
          <w:numId w:val="0"/>
        </w:numPr>
        <w:ind w:left="432"/>
      </w:pPr>
      <w:bookmarkStart w:id="9" w:name="_Toc443918871"/>
      <w:r>
        <w:t>Appendix 1 – Template for the MOST-Finnvera Grant Proposal</w:t>
      </w:r>
      <w:bookmarkEnd w:id="9"/>
    </w:p>
    <w:bookmarkStart w:id="10" w:name="_MON_1516558723"/>
    <w:bookmarkStart w:id="11" w:name="_MON_1519972124"/>
    <w:bookmarkEnd w:id="10"/>
    <w:bookmarkEnd w:id="11"/>
    <w:p w14:paraId="69E13A40" w14:textId="77777777" w:rsidR="00A02730" w:rsidRDefault="00861EAA" w:rsidP="00ED4757">
      <w:r>
        <w:object w:dxaOrig="1520" w:dyaOrig="960" w14:anchorId="0525E2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7.7pt" o:ole="">
            <v:imagedata r:id="rId11" o:title=""/>
          </v:shape>
          <o:OLEObject Type="Embed" ProgID="Word.Document.8" ShapeID="_x0000_i1025" DrawAspect="Icon" ObjectID="_1520097451" r:id="rId12">
            <o:FieldCodes>\s</o:FieldCodes>
          </o:OLEObject>
        </w:object>
      </w:r>
    </w:p>
    <w:p w14:paraId="6C504B0E" w14:textId="77777777" w:rsidR="00861EAA" w:rsidRDefault="00861EAA" w:rsidP="00ED4757"/>
    <w:bookmarkStart w:id="12" w:name="_MON_1516558754"/>
    <w:bookmarkStart w:id="13" w:name="_MON_1519972220"/>
    <w:bookmarkEnd w:id="12"/>
    <w:bookmarkEnd w:id="13"/>
    <w:p w14:paraId="5F5C56B7" w14:textId="77777777" w:rsidR="00861EAA" w:rsidRDefault="00861EAA" w:rsidP="00ED4757">
      <w:r>
        <w:object w:dxaOrig="1520" w:dyaOrig="960" w14:anchorId="7477836B">
          <v:shape id="_x0000_i1026" type="#_x0000_t75" style="width:76.2pt;height:47.7pt" o:ole="">
            <v:imagedata r:id="rId13" o:title=""/>
          </v:shape>
          <o:OLEObject Type="Embed" ProgID="Word.Document.8" ShapeID="_x0000_i1026" DrawAspect="Icon" ObjectID="_1520097452" r:id="rId14">
            <o:FieldCodes>\s</o:FieldCodes>
          </o:OLEObject>
        </w:object>
      </w:r>
    </w:p>
    <w:p w14:paraId="58B72A72" w14:textId="77777777" w:rsidR="00861EAA" w:rsidRDefault="00861EAA" w:rsidP="00ED4757"/>
    <w:p w14:paraId="49512861" w14:textId="77777777" w:rsidR="00A02730" w:rsidRDefault="00A02730">
      <w:pPr>
        <w:rPr>
          <w:rFonts w:asciiTheme="majorHAnsi" w:eastAsiaTheme="majorEastAsia" w:hAnsiTheme="majorHAnsi" w:cstheme="majorBidi"/>
          <w:color w:val="365F91" w:themeColor="accent1" w:themeShade="BF"/>
          <w:sz w:val="32"/>
          <w:szCs w:val="32"/>
        </w:rPr>
      </w:pPr>
      <w:r>
        <w:br w:type="page"/>
      </w:r>
    </w:p>
    <w:p w14:paraId="089FF996" w14:textId="3ED3A17D" w:rsidR="00A02730" w:rsidRDefault="00A02730" w:rsidP="00A02730">
      <w:pPr>
        <w:pStyle w:val="Heading1"/>
        <w:numPr>
          <w:ilvl w:val="0"/>
          <w:numId w:val="0"/>
        </w:numPr>
        <w:ind w:left="432"/>
      </w:pPr>
      <w:bookmarkStart w:id="14" w:name="_Toc443918872"/>
      <w:r>
        <w:t>Appendix 2 - G</w:t>
      </w:r>
      <w:r w:rsidRPr="00A02730">
        <w:t xml:space="preserve">uidelines </w:t>
      </w:r>
      <w:r>
        <w:t>for Stating the</w:t>
      </w:r>
      <w:r w:rsidRPr="00A02730">
        <w:t xml:space="preserve"> </w:t>
      </w:r>
      <w:r>
        <w:t>P</w:t>
      </w:r>
      <w:r w:rsidRPr="00A02730">
        <w:t xml:space="preserve">roject </w:t>
      </w:r>
      <w:r>
        <w:t>D</w:t>
      </w:r>
      <w:r w:rsidRPr="00A02730">
        <w:t xml:space="preserve">evelopment </w:t>
      </w:r>
      <w:r>
        <w:t>Objective(s)</w:t>
      </w:r>
      <w:r w:rsidR="0091282F">
        <w:t xml:space="preserve"> (PDO)</w:t>
      </w:r>
      <w:bookmarkEnd w:id="14"/>
    </w:p>
    <w:p w14:paraId="54B449F1" w14:textId="159D9096" w:rsidR="0091282F" w:rsidRDefault="0091282F" w:rsidP="00A02730">
      <w:r>
        <w:t>The Project Development Objective(s) (PD) answers the following issue:</w:t>
      </w:r>
    </w:p>
    <w:p w14:paraId="4916DD8C" w14:textId="58C09977" w:rsidR="00A02730" w:rsidRPr="00ED2C7D" w:rsidRDefault="0091282F" w:rsidP="00ED2C7D">
      <w:pPr>
        <w:pBdr>
          <w:top w:val="single" w:sz="4" w:space="1" w:color="auto"/>
          <w:left w:val="single" w:sz="4" w:space="4" w:color="auto"/>
          <w:bottom w:val="single" w:sz="4" w:space="1" w:color="auto"/>
          <w:right w:val="single" w:sz="4" w:space="4" w:color="auto"/>
        </w:pBdr>
        <w:ind w:left="720"/>
        <w:rPr>
          <w:rFonts w:ascii="Helvetica Neue" w:hAnsi="Helvetica Neue"/>
          <w:b/>
        </w:rPr>
      </w:pPr>
      <w:r w:rsidRPr="0091282F">
        <w:rPr>
          <w:rFonts w:ascii="Helvetica Neue" w:hAnsi="Helvetica Neue"/>
          <w:b/>
        </w:rPr>
        <w:t>If the Project is successful, what will be the principal outcome for the Primary Target Group (PTG)?</w:t>
      </w:r>
    </w:p>
    <w:p w14:paraId="36F3C4FE" w14:textId="24BDC097" w:rsidR="00ED2C7D" w:rsidRDefault="00ED2C7D" w:rsidP="00ED4757">
      <w:r>
        <w:t>A project may have several secondary target groups whose needs are addressed in various components. For example, an education project may include teachers, faculty, and school administrators as secondary target groups. If the project improves their performance, the secondary target group will also better serve the primary target group.</w:t>
      </w:r>
    </w:p>
    <w:p w14:paraId="0DA03059" w14:textId="1508A3FF" w:rsidR="0091282F" w:rsidRDefault="0091282F" w:rsidP="00ED4757">
      <w:r>
        <w:t>The PDO should address the following detailed requirements:</w:t>
      </w:r>
    </w:p>
    <w:p w14:paraId="16B4114E" w14:textId="7B7B3241" w:rsidR="0091282F" w:rsidRDefault="0091282F" w:rsidP="0091282F">
      <w:pPr>
        <w:pStyle w:val="ListParagraph"/>
        <w:numPr>
          <w:ilvl w:val="0"/>
          <w:numId w:val="10"/>
        </w:numPr>
      </w:pPr>
      <w:r>
        <w:t>What group is targeted directly by the project, as the key recipient of project benefits. Example: Students, farmers, residents of poor and or rural communities, small enterprises, civil servants, specific institutions, etc.</w:t>
      </w:r>
    </w:p>
    <w:p w14:paraId="363A73DA" w14:textId="23EF06B9" w:rsidR="0091282F" w:rsidRDefault="0091282F" w:rsidP="0091282F">
      <w:pPr>
        <w:pStyle w:val="ListParagraph"/>
        <w:numPr>
          <w:ilvl w:val="0"/>
          <w:numId w:val="10"/>
        </w:numPr>
      </w:pPr>
      <w:r>
        <w:t>Immediately after the project is closed, what development issue and or objective was resolved for this target group?</w:t>
      </w:r>
      <w:r w:rsidR="00ED2C7D">
        <w:t xml:space="preserve"> </w:t>
      </w:r>
    </w:p>
    <w:p w14:paraId="3EB13EBB" w14:textId="07843AD9" w:rsidR="0091282F" w:rsidRDefault="0091282F" w:rsidP="0091282F">
      <w:pPr>
        <w:pStyle w:val="ListParagraph"/>
        <w:numPr>
          <w:ilvl w:val="0"/>
          <w:numId w:val="10"/>
        </w:numPr>
      </w:pPr>
      <w:r>
        <w:t>What will the target group do differently after the project completion, that should make it perform better (economic, social, or environmental benefit)? Example – students learning better, residents using clean water, farmers using new techniques and or tools, civil servants working more efficiently and or effectively, etc.</w:t>
      </w:r>
    </w:p>
    <w:p w14:paraId="757C2A42" w14:textId="5807CE6D" w:rsidR="00ED2C7D" w:rsidRDefault="00ED2C7D" w:rsidP="00ED2C7D">
      <w:r>
        <w:t>Ideally, the project should have ONE (1) project development objective, focused on the primary target group.</w:t>
      </w:r>
    </w:p>
    <w:p w14:paraId="3E870F07" w14:textId="6B461B89" w:rsidR="00ED2C7D" w:rsidRDefault="00ED2C7D" w:rsidP="00ED2C7D">
      <w:r>
        <w:t xml:space="preserve">The PDO should focus on the outcome for which the project can reasonably be held accountable, given the project’s duration, resources, and approach. The PDO should NOT encompass higher level objectives, that depend on other efforts outside the scope of the project. The “strategic context” section of the Project Appraisal Document (PAD) describes how the project contributes to the higher level objectives. </w:t>
      </w:r>
    </w:p>
    <w:p w14:paraId="7B9B46EF" w14:textId="35A3575F" w:rsidR="00ED2C7D" w:rsidRDefault="00ED2C7D" w:rsidP="00ED2C7D">
      <w:r>
        <w:t>The PDO should NOT merely restate the project’s components or outputs. Efficient use of inputs or delivery of outputs must be translated into outcomes or results for the primary target group.</w:t>
      </w:r>
    </w:p>
    <w:p w14:paraId="1BE830C3" w14:textId="608A5BE2" w:rsidR="00ED2C7D" w:rsidRDefault="00ED2C7D" w:rsidP="00ED2C7D">
      <w:r>
        <w:t>The figure below gives examples to illustrate the differences between the project development objectives (outcomes), higher level objectives, and outputs.</w:t>
      </w:r>
    </w:p>
    <w:p w14:paraId="1DA51103" w14:textId="3C3EC735" w:rsidR="00ED2C7D" w:rsidRDefault="0048770B" w:rsidP="00ED2C7D">
      <w:r w:rsidRPr="0048770B">
        <w:rPr>
          <w:noProof/>
        </w:rPr>
        <w:drawing>
          <wp:inline distT="0" distB="0" distL="0" distR="0" wp14:anchorId="4F6D035C" wp14:editId="7234AE31">
            <wp:extent cx="5727700" cy="1943100"/>
            <wp:effectExtent l="25400" t="25400" r="38100" b="635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1C3E52" w14:textId="01A1EC56" w:rsidR="00FC034D" w:rsidRDefault="00FC034D">
      <w:pPr>
        <w:spacing w:after="0"/>
      </w:pPr>
      <w:r>
        <w:br w:type="page"/>
      </w:r>
    </w:p>
    <w:p w14:paraId="3BF459E9" w14:textId="736B184F" w:rsidR="00FC034D" w:rsidRPr="00ED4757" w:rsidRDefault="00FC034D" w:rsidP="00ED2C7D">
      <w:r>
        <w:rPr>
          <w:noProof/>
        </w:rPr>
        <mc:AlternateContent>
          <mc:Choice Requires="wps">
            <w:drawing>
              <wp:anchor distT="0" distB="0" distL="114300" distR="114300" simplePos="0" relativeHeight="251666432" behindDoc="0" locked="0" layoutInCell="1" allowOverlap="1" wp14:anchorId="6E9078DF" wp14:editId="38CC3BF2">
                <wp:simplePos x="0" y="0"/>
                <wp:positionH relativeFrom="column">
                  <wp:posOffset>-62865</wp:posOffset>
                </wp:positionH>
                <wp:positionV relativeFrom="paragraph">
                  <wp:posOffset>2174240</wp:posOffset>
                </wp:positionV>
                <wp:extent cx="5829300" cy="571500"/>
                <wp:effectExtent l="0" t="0" r="12700" b="12700"/>
                <wp:wrapSquare wrapText="bothSides"/>
                <wp:docPr id="3" name="Text Box 3"/>
                <wp:cNvGraphicFramePr/>
                <a:graphic xmlns:a="http://schemas.openxmlformats.org/drawingml/2006/main">
                  <a:graphicData uri="http://schemas.microsoft.com/office/word/2010/wordprocessingShape">
                    <wps:wsp>
                      <wps:cNvSpPr txBox="1"/>
                      <wps:spPr>
                        <a:xfrm>
                          <a:off x="0" y="0"/>
                          <a:ext cx="5829300" cy="571500"/>
                        </a:xfrm>
                        <a:prstGeom prst="rect">
                          <a:avLst/>
                        </a:prstGeom>
                        <a:solidFill>
                          <a:schemeClr val="bg1">
                            <a:lumMod val="7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078DF" id="Text_x0020_Box_x0020_3" o:spid="_x0000_s1036" type="#_x0000_t202" style="position:absolute;margin-left:-4.95pt;margin-top:171.2pt;width:459pt;height: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" fillcolor="#bfbfbf [2412]" stroked="f">
                <v:textbox>
                  <w:txbxContent>
                    <w:p w14:paraId="2FAEAC43" w14:textId="09DF9B07" w:rsidR="00FC034D" w:rsidRPr="00FC034D" w:rsidRDefault="00FC034D" w:rsidP="00FC034D">
                      <w:pPr>
                        <w:spacing w:after="0"/>
                        <w:jc w:val="center"/>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034D">
                        <w:rPr>
                          <w:rFonts w:ascii="Helvetica Neue" w:hAnsi="Helvetica Neue"/>
                          <w:b/>
                          <w:color w:val="FFFFFF" w:themeColor="background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page is intentionally blank</w:t>
                      </w:r>
                    </w:p>
                  </w:txbxContent>
                </v:textbox>
                <w10:wrap type="square"/>
              </v:shape>
            </w:pict>
          </mc:Fallback>
        </mc:AlternateContent>
      </w:r>
    </w:p>
    <w:sectPr w:rsidR="00FC034D" w:rsidRPr="00ED4757" w:rsidSect="00296DCB">
      <w:pgSz w:w="11900" w:h="16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593F6" w14:textId="77777777" w:rsidR="00AB4091" w:rsidRDefault="00AB4091" w:rsidP="00390AA8">
      <w:r>
        <w:separator/>
      </w:r>
    </w:p>
  </w:endnote>
  <w:endnote w:type="continuationSeparator" w:id="0">
    <w:p w14:paraId="6DFD2444" w14:textId="77777777" w:rsidR="00AB4091" w:rsidRDefault="00AB4091" w:rsidP="003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仿宋_GB2312">
    <w:altName w:val="Arial Unicode MS"/>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1D039" w14:textId="03356C79" w:rsidR="00296DCB" w:rsidRPr="00FC034D" w:rsidRDefault="00296DCB" w:rsidP="00FC034D">
    <w:pPr>
      <w:pStyle w:val="Footer"/>
      <w:tabs>
        <w:tab w:val="clear" w:pos="4320"/>
        <w:tab w:val="clear" w:pos="8640"/>
        <w:tab w:val="center" w:pos="4590"/>
        <w:tab w:val="right" w:pos="9000"/>
      </w:tabs>
      <w:rPr>
        <w:rFonts w:ascii="Arial" w:hAnsi="Arial" w:cs="Arial"/>
        <w:b/>
        <w:sz w:val="22"/>
        <w:szCs w:val="20"/>
      </w:rPr>
    </w:pPr>
    <w:r w:rsidRPr="00FC034D">
      <w:rPr>
        <w:rFonts w:ascii="Arial" w:hAnsi="Arial" w:cs="Arial"/>
        <w:b/>
        <w:sz w:val="22"/>
        <w:szCs w:val="20"/>
      </w:rPr>
      <w:t>Confidential</w:t>
    </w:r>
    <w:r w:rsidRPr="00FC034D">
      <w:rPr>
        <w:rFonts w:ascii="Arial" w:hAnsi="Arial" w:cs="Arial"/>
        <w:b/>
        <w:sz w:val="22"/>
        <w:szCs w:val="20"/>
      </w:rPr>
      <w:tab/>
      <w:t xml:space="preserve">Page </w:t>
    </w:r>
    <w:r w:rsidRPr="00FC034D">
      <w:rPr>
        <w:rFonts w:ascii="Arial" w:hAnsi="Arial" w:cs="Arial"/>
        <w:b/>
        <w:sz w:val="22"/>
        <w:szCs w:val="20"/>
      </w:rPr>
      <w:fldChar w:fldCharType="begin"/>
    </w:r>
    <w:r w:rsidRPr="00FC034D">
      <w:rPr>
        <w:rFonts w:ascii="Arial" w:hAnsi="Arial" w:cs="Arial"/>
        <w:b/>
        <w:sz w:val="22"/>
        <w:szCs w:val="20"/>
      </w:rPr>
      <w:instrText xml:space="preserve"> PAGE </w:instrText>
    </w:r>
    <w:r w:rsidRPr="00FC034D">
      <w:rPr>
        <w:rFonts w:ascii="Arial" w:hAnsi="Arial" w:cs="Arial"/>
        <w:b/>
        <w:sz w:val="22"/>
        <w:szCs w:val="20"/>
      </w:rPr>
      <w:fldChar w:fldCharType="separate"/>
    </w:r>
    <w:r w:rsidR="00E469C0">
      <w:rPr>
        <w:rFonts w:ascii="Arial" w:hAnsi="Arial" w:cs="Arial"/>
        <w:b/>
        <w:noProof/>
        <w:sz w:val="22"/>
        <w:szCs w:val="20"/>
      </w:rPr>
      <w:t>5</w:t>
    </w:r>
    <w:r w:rsidRPr="00FC034D">
      <w:rPr>
        <w:rFonts w:ascii="Arial" w:hAnsi="Arial" w:cs="Arial"/>
        <w:b/>
        <w:sz w:val="22"/>
        <w:szCs w:val="20"/>
      </w:rPr>
      <w:fldChar w:fldCharType="end"/>
    </w:r>
    <w:r w:rsidRPr="00FC034D">
      <w:rPr>
        <w:rFonts w:ascii="Arial" w:hAnsi="Arial" w:cs="Arial"/>
        <w:b/>
        <w:sz w:val="22"/>
        <w:szCs w:val="20"/>
      </w:rPr>
      <w:t xml:space="preserve"> of </w:t>
    </w:r>
    <w:r w:rsidRPr="00FC034D">
      <w:rPr>
        <w:rFonts w:ascii="Arial" w:hAnsi="Arial" w:cs="Arial"/>
        <w:b/>
        <w:sz w:val="22"/>
        <w:szCs w:val="20"/>
      </w:rPr>
      <w:fldChar w:fldCharType="begin"/>
    </w:r>
    <w:r w:rsidRPr="00FC034D">
      <w:rPr>
        <w:rFonts w:ascii="Arial" w:hAnsi="Arial" w:cs="Arial"/>
        <w:b/>
        <w:sz w:val="22"/>
        <w:szCs w:val="20"/>
      </w:rPr>
      <w:instrText xml:space="preserve"> NUMPAGES </w:instrText>
    </w:r>
    <w:r w:rsidRPr="00FC034D">
      <w:rPr>
        <w:rFonts w:ascii="Arial" w:hAnsi="Arial" w:cs="Arial"/>
        <w:b/>
        <w:sz w:val="22"/>
        <w:szCs w:val="20"/>
      </w:rPr>
      <w:fldChar w:fldCharType="separate"/>
    </w:r>
    <w:r w:rsidR="00E469C0">
      <w:rPr>
        <w:rFonts w:ascii="Arial" w:hAnsi="Arial" w:cs="Arial"/>
        <w:b/>
        <w:noProof/>
        <w:sz w:val="22"/>
        <w:szCs w:val="20"/>
      </w:rPr>
      <w:t>18</w:t>
    </w:r>
    <w:r w:rsidRPr="00FC034D">
      <w:rPr>
        <w:rFonts w:ascii="Arial" w:hAnsi="Arial" w:cs="Arial"/>
        <w:b/>
        <w:noProof/>
        <w:sz w:val="22"/>
        <w:szCs w:val="20"/>
      </w:rPr>
      <w:fldChar w:fldCharType="end"/>
    </w:r>
    <w:r w:rsidRPr="00FC034D">
      <w:rPr>
        <w:rFonts w:ascii="Arial" w:hAnsi="Arial" w:cs="Arial"/>
        <w:b/>
        <w:sz w:val="22"/>
        <w:szCs w:val="20"/>
      </w:rPr>
      <w:tab/>
    </w:r>
    <w:r w:rsidRPr="00FC034D">
      <w:rPr>
        <w:rFonts w:ascii="Arial" w:hAnsi="Arial" w:cs="Arial"/>
        <w:b/>
        <w:sz w:val="22"/>
        <w:szCs w:val="20"/>
      </w:rPr>
      <w:fldChar w:fldCharType="begin"/>
    </w:r>
    <w:r w:rsidRPr="00FC034D">
      <w:rPr>
        <w:rFonts w:ascii="Arial" w:hAnsi="Arial" w:cs="Arial"/>
        <w:b/>
        <w:sz w:val="22"/>
        <w:szCs w:val="20"/>
      </w:rPr>
      <w:instrText xml:space="preserve"> CREATEDATE \@ "yyyy-MM-dd" \* MERGEFORMAT </w:instrText>
    </w:r>
    <w:r w:rsidRPr="00FC034D">
      <w:rPr>
        <w:rFonts w:ascii="Arial" w:hAnsi="Arial" w:cs="Arial"/>
        <w:b/>
        <w:sz w:val="22"/>
        <w:szCs w:val="20"/>
      </w:rPr>
      <w:fldChar w:fldCharType="separate"/>
    </w:r>
    <w:r w:rsidR="00AC630F">
      <w:rPr>
        <w:rFonts w:ascii="Arial" w:hAnsi="Arial" w:cs="Arial"/>
        <w:b/>
        <w:noProof/>
        <w:sz w:val="22"/>
        <w:szCs w:val="20"/>
      </w:rPr>
      <w:t>2016-01-21</w:t>
    </w:r>
    <w:r w:rsidRPr="00FC034D">
      <w:rPr>
        <w:rFonts w:ascii="Arial" w:hAnsi="Arial" w:cs="Arial"/>
        <w:b/>
        <w:sz w:val="22"/>
        <w:szCs w:val="20"/>
      </w:rPr>
      <w:fldChar w:fldCharType="end"/>
    </w:r>
    <w:r w:rsidRPr="00FC034D">
      <w:rPr>
        <w:rFonts w:ascii="Arial" w:hAnsi="Arial" w:cs="Arial"/>
        <w:b/>
        <w:sz w:val="22"/>
        <w:szCs w:val="20"/>
      </w:rPr>
      <w:t>.</w:t>
    </w:r>
    <w:r w:rsidRPr="00FC034D">
      <w:rPr>
        <w:rFonts w:ascii="Arial" w:hAnsi="Arial" w:cs="Arial"/>
        <w:b/>
        <w:sz w:val="22"/>
        <w:szCs w:val="20"/>
      </w:rPr>
      <w:fldChar w:fldCharType="begin"/>
    </w:r>
    <w:r w:rsidRPr="00FC034D">
      <w:rPr>
        <w:rFonts w:ascii="Arial" w:hAnsi="Arial" w:cs="Arial"/>
        <w:b/>
        <w:sz w:val="22"/>
        <w:szCs w:val="20"/>
      </w:rPr>
      <w:instrText xml:space="preserve"> REVNUM  \* MERGEFORMAT </w:instrText>
    </w:r>
    <w:r w:rsidRPr="00FC034D">
      <w:rPr>
        <w:rFonts w:ascii="Arial" w:hAnsi="Arial" w:cs="Arial"/>
        <w:b/>
        <w:sz w:val="22"/>
        <w:szCs w:val="20"/>
      </w:rPr>
      <w:fldChar w:fldCharType="separate"/>
    </w:r>
    <w:r w:rsidR="00AC630F">
      <w:rPr>
        <w:rFonts w:ascii="Arial" w:hAnsi="Arial" w:cs="Arial"/>
        <w:b/>
        <w:noProof/>
        <w:sz w:val="22"/>
        <w:szCs w:val="20"/>
      </w:rPr>
      <w:t>27</w:t>
    </w:r>
    <w:r w:rsidRPr="00FC034D">
      <w:rPr>
        <w:rFonts w:ascii="Arial" w:hAnsi="Arial" w:cs="Arial"/>
        <w:b/>
        <w:noProof/>
        <w:sz w:val="22"/>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B40C5" w14:textId="77777777" w:rsidR="00296DCB" w:rsidRPr="00390AA8" w:rsidRDefault="00296DCB" w:rsidP="00390AA8">
    <w:pPr>
      <w:pStyle w:val="Footer"/>
      <w:tabs>
        <w:tab w:val="clear" w:pos="8640"/>
        <w:tab w:val="right" w:pos="9000"/>
      </w:tabs>
      <w:rPr>
        <w:rFonts w:ascii="Arial" w:hAnsi="Arial" w:cs="Arial"/>
        <w:sz w:val="20"/>
        <w:szCs w:val="20"/>
      </w:rPr>
    </w:pPr>
    <w:r w:rsidRPr="00390AA8">
      <w:rPr>
        <w:rFonts w:ascii="Arial" w:hAnsi="Arial" w:cs="Arial"/>
        <w:sz w:val="20"/>
        <w:szCs w:val="20"/>
      </w:rPr>
      <w:t>Confidential</w:t>
    </w:r>
    <w:r w:rsidRPr="00390AA8">
      <w:rPr>
        <w:rFonts w:ascii="Arial" w:hAnsi="Arial" w:cs="Arial"/>
        <w:sz w:val="20"/>
        <w:szCs w:val="20"/>
      </w:rPr>
      <w:tab/>
      <w:t xml:space="preserve">Page </w:t>
    </w:r>
    <w:r w:rsidRPr="00390AA8">
      <w:rPr>
        <w:rFonts w:ascii="Arial" w:hAnsi="Arial" w:cs="Arial"/>
        <w:sz w:val="20"/>
        <w:szCs w:val="20"/>
      </w:rPr>
      <w:fldChar w:fldCharType="begin"/>
    </w:r>
    <w:r w:rsidRPr="00390AA8">
      <w:rPr>
        <w:rFonts w:ascii="Arial" w:hAnsi="Arial" w:cs="Arial"/>
        <w:sz w:val="20"/>
        <w:szCs w:val="20"/>
      </w:rPr>
      <w:instrText xml:space="preserve"> PAGE </w:instrText>
    </w:r>
    <w:r w:rsidRPr="00390AA8">
      <w:rPr>
        <w:rFonts w:ascii="Arial" w:hAnsi="Arial" w:cs="Arial"/>
        <w:sz w:val="20"/>
        <w:szCs w:val="20"/>
      </w:rPr>
      <w:fldChar w:fldCharType="separate"/>
    </w:r>
    <w:r>
      <w:rPr>
        <w:rFonts w:ascii="Arial" w:hAnsi="Arial" w:cs="Arial"/>
        <w:noProof/>
        <w:sz w:val="20"/>
        <w:szCs w:val="20"/>
      </w:rPr>
      <w:t>2</w:t>
    </w:r>
    <w:r w:rsidRPr="00390AA8">
      <w:rPr>
        <w:rFonts w:ascii="Arial" w:hAnsi="Arial" w:cs="Arial"/>
        <w:sz w:val="20"/>
        <w:szCs w:val="20"/>
      </w:rPr>
      <w:fldChar w:fldCharType="end"/>
    </w:r>
    <w:r w:rsidRPr="00390AA8">
      <w:rPr>
        <w:rFonts w:ascii="Arial" w:hAnsi="Arial" w:cs="Arial"/>
        <w:sz w:val="20"/>
        <w:szCs w:val="20"/>
      </w:rPr>
      <w:t xml:space="preserve"> of </w:t>
    </w:r>
    <w:r w:rsidRPr="00390AA8">
      <w:rPr>
        <w:rFonts w:ascii="Arial" w:hAnsi="Arial" w:cs="Arial"/>
        <w:sz w:val="20"/>
        <w:szCs w:val="20"/>
      </w:rPr>
      <w:fldChar w:fldCharType="begin"/>
    </w:r>
    <w:r w:rsidRPr="00390AA8">
      <w:rPr>
        <w:rFonts w:ascii="Arial" w:hAnsi="Arial" w:cs="Arial"/>
        <w:sz w:val="20"/>
        <w:szCs w:val="20"/>
      </w:rPr>
      <w:instrText xml:space="preserve"> NUMPAGES </w:instrText>
    </w:r>
    <w:r w:rsidRPr="00390AA8">
      <w:rPr>
        <w:rFonts w:ascii="Arial" w:hAnsi="Arial" w:cs="Arial"/>
        <w:sz w:val="20"/>
        <w:szCs w:val="20"/>
      </w:rPr>
      <w:fldChar w:fldCharType="separate"/>
    </w:r>
    <w:r w:rsidR="00AC630F">
      <w:rPr>
        <w:rFonts w:ascii="Arial" w:hAnsi="Arial" w:cs="Arial"/>
        <w:noProof/>
        <w:sz w:val="20"/>
        <w:szCs w:val="20"/>
      </w:rPr>
      <w:t>15</w:t>
    </w:r>
    <w:r w:rsidRPr="00390AA8">
      <w:rPr>
        <w:rFonts w:ascii="Arial" w:hAnsi="Arial" w:cs="Arial"/>
        <w:noProof/>
        <w:sz w:val="20"/>
        <w:szCs w:val="20"/>
      </w:rPr>
      <w:fldChar w:fldCharType="end"/>
    </w:r>
    <w:r w:rsidRPr="00390AA8">
      <w:rPr>
        <w:rFonts w:ascii="Arial" w:hAnsi="Arial" w:cs="Arial"/>
        <w:sz w:val="20"/>
        <w:szCs w:val="20"/>
      </w:rPr>
      <w:tab/>
    </w:r>
    <w:r w:rsidRPr="00390AA8">
      <w:rPr>
        <w:rFonts w:ascii="Arial" w:hAnsi="Arial" w:cs="Arial"/>
        <w:sz w:val="20"/>
        <w:szCs w:val="20"/>
      </w:rPr>
      <w:fldChar w:fldCharType="begin"/>
    </w:r>
    <w:r w:rsidRPr="00390AA8">
      <w:rPr>
        <w:rFonts w:ascii="Arial" w:hAnsi="Arial" w:cs="Arial"/>
        <w:sz w:val="20"/>
        <w:szCs w:val="20"/>
      </w:rPr>
      <w:instrText xml:space="preserve"> CREATEDATE \@ "yyyy-MM-dd" \* MERGEFORMAT </w:instrText>
    </w:r>
    <w:r w:rsidRPr="00390AA8">
      <w:rPr>
        <w:rFonts w:ascii="Arial" w:hAnsi="Arial" w:cs="Arial"/>
        <w:sz w:val="20"/>
        <w:szCs w:val="20"/>
      </w:rPr>
      <w:fldChar w:fldCharType="separate"/>
    </w:r>
    <w:r w:rsidR="00AC630F">
      <w:rPr>
        <w:rFonts w:ascii="Arial" w:hAnsi="Arial" w:cs="Arial"/>
        <w:noProof/>
        <w:sz w:val="20"/>
        <w:szCs w:val="20"/>
      </w:rPr>
      <w:t>2016-01-21</w:t>
    </w:r>
    <w:r w:rsidRPr="00390AA8">
      <w:rPr>
        <w:rFonts w:ascii="Arial" w:hAnsi="Arial" w:cs="Arial"/>
        <w:sz w:val="20"/>
        <w:szCs w:val="20"/>
      </w:rPr>
      <w:fldChar w:fldCharType="end"/>
    </w:r>
    <w:r w:rsidRPr="00390AA8">
      <w:rPr>
        <w:rFonts w:ascii="Arial" w:hAnsi="Arial" w:cs="Arial"/>
        <w:sz w:val="20"/>
        <w:szCs w:val="20"/>
      </w:rPr>
      <w:t>.</w:t>
    </w:r>
    <w:r w:rsidRPr="00390AA8">
      <w:rPr>
        <w:rFonts w:ascii="Arial" w:hAnsi="Arial" w:cs="Arial"/>
        <w:sz w:val="20"/>
        <w:szCs w:val="20"/>
      </w:rPr>
      <w:fldChar w:fldCharType="begin"/>
    </w:r>
    <w:r w:rsidRPr="00390AA8">
      <w:rPr>
        <w:rFonts w:ascii="Arial" w:hAnsi="Arial" w:cs="Arial"/>
        <w:sz w:val="20"/>
        <w:szCs w:val="20"/>
      </w:rPr>
      <w:instrText xml:space="preserve"> REVNUM  \* MERGEFORMAT </w:instrText>
    </w:r>
    <w:r w:rsidRPr="00390AA8">
      <w:rPr>
        <w:rFonts w:ascii="Arial" w:hAnsi="Arial" w:cs="Arial"/>
        <w:sz w:val="20"/>
        <w:szCs w:val="20"/>
      </w:rPr>
      <w:fldChar w:fldCharType="separate"/>
    </w:r>
    <w:r w:rsidR="00AC630F">
      <w:rPr>
        <w:rFonts w:ascii="Arial" w:hAnsi="Arial" w:cs="Arial"/>
        <w:noProof/>
        <w:sz w:val="20"/>
        <w:szCs w:val="20"/>
      </w:rPr>
      <w:t>27</w:t>
    </w:r>
    <w:r w:rsidRPr="00390AA8">
      <w:rPr>
        <w:rFonts w:ascii="Arial" w:hAnsi="Arial" w:cs="Arial"/>
        <w:noProof/>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0600D" w14:textId="77777777" w:rsidR="00AB4091" w:rsidRDefault="00AB4091" w:rsidP="00390AA8">
      <w:r>
        <w:separator/>
      </w:r>
    </w:p>
  </w:footnote>
  <w:footnote w:type="continuationSeparator" w:id="0">
    <w:p w14:paraId="5AD011B0" w14:textId="77777777" w:rsidR="00AB4091" w:rsidRDefault="00AB4091" w:rsidP="00390A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DFBB6" w14:textId="2432DB07" w:rsidR="00296DCB" w:rsidRPr="00447BAD" w:rsidRDefault="00447BAD" w:rsidP="00296DCB">
    <w:pPr>
      <w:pStyle w:val="Header"/>
      <w:jc w:val="center"/>
      <w:rPr>
        <w:rFonts w:ascii="Arial" w:hAnsi="Arial" w:cs="Arial"/>
        <w:b/>
        <w:sz w:val="32"/>
        <w:szCs w:val="44"/>
      </w:rPr>
    </w:pPr>
    <w:r w:rsidRPr="00447BAD">
      <w:rPr>
        <w:rFonts w:ascii="Arial" w:hAnsi="Arial" w:cs="Arial"/>
        <w:b/>
        <w:sz w:val="32"/>
        <w:szCs w:val="44"/>
      </w:rPr>
      <w:fldChar w:fldCharType="begin"/>
    </w:r>
    <w:r w:rsidRPr="00447BAD">
      <w:rPr>
        <w:rFonts w:ascii="Arial" w:hAnsi="Arial" w:cs="Arial"/>
        <w:b/>
        <w:sz w:val="32"/>
        <w:szCs w:val="44"/>
      </w:rPr>
      <w:instrText xml:space="preserve"> TITLE  \* MERGEFORMAT </w:instrText>
    </w:r>
    <w:r w:rsidRPr="00447BAD">
      <w:rPr>
        <w:rFonts w:ascii="Arial" w:hAnsi="Arial" w:cs="Arial"/>
        <w:b/>
        <w:sz w:val="32"/>
        <w:szCs w:val="44"/>
      </w:rPr>
      <w:fldChar w:fldCharType="separate"/>
    </w:r>
    <w:r w:rsidR="00AC630F">
      <w:rPr>
        <w:rFonts w:ascii="Arial" w:hAnsi="Arial" w:cs="Arial"/>
        <w:b/>
        <w:sz w:val="32"/>
        <w:szCs w:val="44"/>
      </w:rPr>
      <w:t>Concept Note – Municipal Blockchain Technology and Banking Services Access for Rural Areas in China</w:t>
    </w:r>
    <w:r w:rsidRPr="00447BAD">
      <w:rPr>
        <w:rFonts w:ascii="Arial" w:hAnsi="Arial" w:cs="Arial"/>
        <w:b/>
        <w:sz w:val="32"/>
        <w:szCs w:val="4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singleLevel"/>
    <w:tmpl w:val="0000000B"/>
    <w:lvl w:ilvl="0">
      <w:start w:val="1"/>
      <w:numFmt w:val="decimal"/>
      <w:suff w:val="space"/>
      <w:lvlText w:val="%1."/>
      <w:lvlJc w:val="left"/>
    </w:lvl>
  </w:abstractNum>
  <w:abstractNum w:abstractNumId="2">
    <w:nsid w:val="07880E11"/>
    <w:multiLevelType w:val="hybridMultilevel"/>
    <w:tmpl w:val="B074C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D2F"/>
    <w:multiLevelType w:val="hybridMultilevel"/>
    <w:tmpl w:val="4ADEA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F300B8"/>
    <w:multiLevelType w:val="hybridMultilevel"/>
    <w:tmpl w:val="A474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F391B"/>
    <w:multiLevelType w:val="multilevel"/>
    <w:tmpl w:val="A1360F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4BB0CA9"/>
    <w:multiLevelType w:val="hybridMultilevel"/>
    <w:tmpl w:val="86EA4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5E11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C3F2E25"/>
    <w:multiLevelType w:val="hybridMultilevel"/>
    <w:tmpl w:val="15D0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50421D"/>
    <w:multiLevelType w:val="multilevel"/>
    <w:tmpl w:val="722449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39B6287F"/>
    <w:multiLevelType w:val="multilevel"/>
    <w:tmpl w:val="01AA4AB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CBF3E9A"/>
    <w:multiLevelType w:val="hybridMultilevel"/>
    <w:tmpl w:val="1F8EE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A20E3"/>
    <w:multiLevelType w:val="hybridMultilevel"/>
    <w:tmpl w:val="A446A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2573FB"/>
    <w:multiLevelType w:val="hybridMultilevel"/>
    <w:tmpl w:val="1398FB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2BD1E5E"/>
    <w:multiLevelType w:val="hybridMultilevel"/>
    <w:tmpl w:val="80F4B0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371777"/>
    <w:multiLevelType w:val="hybridMultilevel"/>
    <w:tmpl w:val="6A48B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032A75"/>
    <w:multiLevelType w:val="hybridMultilevel"/>
    <w:tmpl w:val="01381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D81996"/>
    <w:multiLevelType w:val="hybridMultilevel"/>
    <w:tmpl w:val="A24A9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B06DBC"/>
    <w:multiLevelType w:val="hybridMultilevel"/>
    <w:tmpl w:val="8D7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9867EC"/>
    <w:multiLevelType w:val="multilevel"/>
    <w:tmpl w:val="60FC1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6"/>
  </w:num>
  <w:num w:numId="3">
    <w:abstractNumId w:val="5"/>
  </w:num>
  <w:num w:numId="4">
    <w:abstractNumId w:val="10"/>
  </w:num>
  <w:num w:numId="5">
    <w:abstractNumId w:val="8"/>
  </w:num>
  <w:num w:numId="6">
    <w:abstractNumId w:val="4"/>
  </w:num>
  <w:num w:numId="7">
    <w:abstractNumId w:val="14"/>
  </w:num>
  <w:num w:numId="8">
    <w:abstractNumId w:val="0"/>
  </w:num>
  <w:num w:numId="9">
    <w:abstractNumId w:val="1"/>
  </w:num>
  <w:num w:numId="10">
    <w:abstractNumId w:val="2"/>
  </w:num>
  <w:num w:numId="11">
    <w:abstractNumId w:val="17"/>
  </w:num>
  <w:num w:numId="12">
    <w:abstractNumId w:val="12"/>
  </w:num>
  <w:num w:numId="13">
    <w:abstractNumId w:val="13"/>
  </w:num>
  <w:num w:numId="14">
    <w:abstractNumId w:val="19"/>
  </w:num>
  <w:num w:numId="15">
    <w:abstractNumId w:val="9"/>
  </w:num>
  <w:num w:numId="16">
    <w:abstractNumId w:val="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9"/>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57"/>
    <w:rsid w:val="00050109"/>
    <w:rsid w:val="00075035"/>
    <w:rsid w:val="001163EE"/>
    <w:rsid w:val="00127330"/>
    <w:rsid w:val="001C313A"/>
    <w:rsid w:val="001C4B9B"/>
    <w:rsid w:val="0025399E"/>
    <w:rsid w:val="002752AF"/>
    <w:rsid w:val="00296DCB"/>
    <w:rsid w:val="002B196A"/>
    <w:rsid w:val="00317A8D"/>
    <w:rsid w:val="0038244B"/>
    <w:rsid w:val="00386D2E"/>
    <w:rsid w:val="00390AA8"/>
    <w:rsid w:val="003A10E8"/>
    <w:rsid w:val="00407828"/>
    <w:rsid w:val="00447BAD"/>
    <w:rsid w:val="0048770B"/>
    <w:rsid w:val="00496FEA"/>
    <w:rsid w:val="004D65AF"/>
    <w:rsid w:val="005674A4"/>
    <w:rsid w:val="00570BBB"/>
    <w:rsid w:val="00570C0E"/>
    <w:rsid w:val="005D29C0"/>
    <w:rsid w:val="005E78A0"/>
    <w:rsid w:val="005F1709"/>
    <w:rsid w:val="0068602B"/>
    <w:rsid w:val="00687F43"/>
    <w:rsid w:val="006E4DCC"/>
    <w:rsid w:val="00700857"/>
    <w:rsid w:val="007347D9"/>
    <w:rsid w:val="008118A7"/>
    <w:rsid w:val="0081631D"/>
    <w:rsid w:val="00832B8A"/>
    <w:rsid w:val="00861EAA"/>
    <w:rsid w:val="0091282F"/>
    <w:rsid w:val="0092332E"/>
    <w:rsid w:val="009778BA"/>
    <w:rsid w:val="00A02730"/>
    <w:rsid w:val="00A2798C"/>
    <w:rsid w:val="00A30EB7"/>
    <w:rsid w:val="00A476A6"/>
    <w:rsid w:val="00AA22CB"/>
    <w:rsid w:val="00AB4091"/>
    <w:rsid w:val="00AC630F"/>
    <w:rsid w:val="00AE2C8A"/>
    <w:rsid w:val="00B14117"/>
    <w:rsid w:val="00C032E2"/>
    <w:rsid w:val="00C236D0"/>
    <w:rsid w:val="00C45320"/>
    <w:rsid w:val="00CD54EE"/>
    <w:rsid w:val="00D03F0C"/>
    <w:rsid w:val="00DE3B3A"/>
    <w:rsid w:val="00E001F9"/>
    <w:rsid w:val="00E469C0"/>
    <w:rsid w:val="00E5685F"/>
    <w:rsid w:val="00E871C3"/>
    <w:rsid w:val="00EA54E1"/>
    <w:rsid w:val="00ED2C7D"/>
    <w:rsid w:val="00ED4757"/>
    <w:rsid w:val="00F13D3D"/>
    <w:rsid w:val="00F54220"/>
    <w:rsid w:val="00F6483E"/>
    <w:rsid w:val="00F71BBF"/>
    <w:rsid w:val="00F90020"/>
    <w:rsid w:val="00FC034D"/>
    <w:rsid w:val="00FF2E9A"/>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F8F0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C7D"/>
    <w:pPr>
      <w:spacing w:after="240"/>
    </w:pPr>
  </w:style>
  <w:style w:type="paragraph" w:styleId="Heading1">
    <w:name w:val="heading 1"/>
    <w:basedOn w:val="Normal"/>
    <w:next w:val="Normal"/>
    <w:link w:val="Heading1Char"/>
    <w:qFormat/>
    <w:rsid w:val="00570C0E"/>
    <w:pPr>
      <w:keepNext/>
      <w:keepLines/>
      <w:pageBreakBefore/>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ED4757"/>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ED4757"/>
    <w:pPr>
      <w:keepNext/>
      <w:keepLines/>
      <w:numPr>
        <w:ilvl w:val="2"/>
        <w:numId w:val="1"/>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D475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475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D475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D475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D475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475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AA8"/>
    <w:pPr>
      <w:tabs>
        <w:tab w:val="center" w:pos="4320"/>
        <w:tab w:val="right" w:pos="8640"/>
      </w:tabs>
    </w:pPr>
  </w:style>
  <w:style w:type="character" w:customStyle="1" w:styleId="HeaderChar">
    <w:name w:val="Header Char"/>
    <w:basedOn w:val="DefaultParagraphFont"/>
    <w:link w:val="Header"/>
    <w:uiPriority w:val="99"/>
    <w:rsid w:val="00390AA8"/>
  </w:style>
  <w:style w:type="paragraph" w:styleId="Footer">
    <w:name w:val="footer"/>
    <w:basedOn w:val="Normal"/>
    <w:link w:val="FooterChar"/>
    <w:unhideWhenUsed/>
    <w:rsid w:val="00390AA8"/>
    <w:pPr>
      <w:tabs>
        <w:tab w:val="center" w:pos="4320"/>
        <w:tab w:val="right" w:pos="8640"/>
      </w:tabs>
    </w:pPr>
  </w:style>
  <w:style w:type="character" w:customStyle="1" w:styleId="FooterChar">
    <w:name w:val="Footer Char"/>
    <w:basedOn w:val="DefaultParagraphFont"/>
    <w:link w:val="Footer"/>
    <w:uiPriority w:val="99"/>
    <w:rsid w:val="00390AA8"/>
  </w:style>
  <w:style w:type="table" w:styleId="TableGrid">
    <w:name w:val="Table Grid"/>
    <w:basedOn w:val="TableNormal"/>
    <w:rsid w:val="00296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70C0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47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D475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D475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D475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D475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D475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D47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475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778BA"/>
    <w:pPr>
      <w:tabs>
        <w:tab w:val="right" w:leader="dot" w:pos="9010"/>
      </w:tabs>
      <w:spacing w:after="0"/>
      <w:ind w:left="540" w:hanging="540"/>
    </w:pPr>
    <w:rPr>
      <w:rFonts w:ascii="Arial" w:hAnsi="Arial"/>
      <w:b/>
      <w:bCs/>
      <w:noProof/>
      <w:sz w:val="22"/>
      <w:szCs w:val="22"/>
    </w:rPr>
  </w:style>
  <w:style w:type="paragraph" w:styleId="TOC2">
    <w:name w:val="toc 2"/>
    <w:basedOn w:val="Normal"/>
    <w:next w:val="Normal"/>
    <w:autoRedefine/>
    <w:uiPriority w:val="39"/>
    <w:unhideWhenUsed/>
    <w:rsid w:val="00ED4757"/>
    <w:pPr>
      <w:ind w:left="240"/>
    </w:pPr>
    <w:rPr>
      <w:smallCaps/>
      <w:sz w:val="22"/>
      <w:szCs w:val="22"/>
    </w:rPr>
  </w:style>
  <w:style w:type="paragraph" w:styleId="TOC3">
    <w:name w:val="toc 3"/>
    <w:basedOn w:val="Normal"/>
    <w:next w:val="Normal"/>
    <w:autoRedefine/>
    <w:uiPriority w:val="39"/>
    <w:unhideWhenUsed/>
    <w:rsid w:val="00ED4757"/>
    <w:pPr>
      <w:ind w:left="480"/>
    </w:pPr>
    <w:rPr>
      <w:i/>
      <w:sz w:val="22"/>
      <w:szCs w:val="22"/>
    </w:rPr>
  </w:style>
  <w:style w:type="paragraph" w:styleId="TOC4">
    <w:name w:val="toc 4"/>
    <w:basedOn w:val="Normal"/>
    <w:next w:val="Normal"/>
    <w:autoRedefine/>
    <w:uiPriority w:val="39"/>
    <w:unhideWhenUsed/>
    <w:rsid w:val="00ED4757"/>
    <w:pPr>
      <w:ind w:left="720"/>
    </w:pPr>
    <w:rPr>
      <w:sz w:val="18"/>
      <w:szCs w:val="18"/>
    </w:rPr>
  </w:style>
  <w:style w:type="paragraph" w:styleId="TOC5">
    <w:name w:val="toc 5"/>
    <w:basedOn w:val="Normal"/>
    <w:next w:val="Normal"/>
    <w:autoRedefine/>
    <w:uiPriority w:val="39"/>
    <w:unhideWhenUsed/>
    <w:rsid w:val="00ED4757"/>
    <w:pPr>
      <w:ind w:left="960"/>
    </w:pPr>
    <w:rPr>
      <w:sz w:val="18"/>
      <w:szCs w:val="18"/>
    </w:rPr>
  </w:style>
  <w:style w:type="paragraph" w:styleId="TOC6">
    <w:name w:val="toc 6"/>
    <w:basedOn w:val="Normal"/>
    <w:next w:val="Normal"/>
    <w:autoRedefine/>
    <w:uiPriority w:val="39"/>
    <w:unhideWhenUsed/>
    <w:rsid w:val="00ED4757"/>
    <w:pPr>
      <w:ind w:left="1200"/>
    </w:pPr>
    <w:rPr>
      <w:sz w:val="18"/>
      <w:szCs w:val="18"/>
    </w:rPr>
  </w:style>
  <w:style w:type="paragraph" w:styleId="TOC7">
    <w:name w:val="toc 7"/>
    <w:basedOn w:val="Normal"/>
    <w:next w:val="Normal"/>
    <w:autoRedefine/>
    <w:uiPriority w:val="39"/>
    <w:unhideWhenUsed/>
    <w:rsid w:val="00ED4757"/>
    <w:pPr>
      <w:ind w:left="1440"/>
    </w:pPr>
    <w:rPr>
      <w:sz w:val="18"/>
      <w:szCs w:val="18"/>
    </w:rPr>
  </w:style>
  <w:style w:type="paragraph" w:styleId="TOC8">
    <w:name w:val="toc 8"/>
    <w:basedOn w:val="Normal"/>
    <w:next w:val="Normal"/>
    <w:autoRedefine/>
    <w:uiPriority w:val="39"/>
    <w:unhideWhenUsed/>
    <w:rsid w:val="00ED4757"/>
    <w:pPr>
      <w:ind w:left="1680"/>
    </w:pPr>
    <w:rPr>
      <w:sz w:val="18"/>
      <w:szCs w:val="18"/>
    </w:rPr>
  </w:style>
  <w:style w:type="paragraph" w:styleId="TOC9">
    <w:name w:val="toc 9"/>
    <w:basedOn w:val="Normal"/>
    <w:next w:val="Normal"/>
    <w:autoRedefine/>
    <w:uiPriority w:val="39"/>
    <w:unhideWhenUsed/>
    <w:rsid w:val="00ED4757"/>
    <w:pPr>
      <w:ind w:left="1920"/>
    </w:pPr>
    <w:rPr>
      <w:sz w:val="18"/>
      <w:szCs w:val="18"/>
    </w:rPr>
  </w:style>
  <w:style w:type="paragraph" w:styleId="ListParagraph">
    <w:name w:val="List Paragraph"/>
    <w:basedOn w:val="Normal"/>
    <w:uiPriority w:val="34"/>
    <w:qFormat/>
    <w:rsid w:val="00A476A6"/>
    <w:pPr>
      <w:ind w:left="720"/>
      <w:contextualSpacing/>
    </w:pPr>
  </w:style>
  <w:style w:type="character" w:styleId="PageNumber">
    <w:name w:val="page number"/>
    <w:basedOn w:val="DefaultParagraphFont"/>
    <w:rsid w:val="00A02730"/>
  </w:style>
  <w:style w:type="character" w:styleId="Hyperlink">
    <w:name w:val="Hyperlink"/>
    <w:rsid w:val="00A02730"/>
    <w:rPr>
      <w:color w:val="444444"/>
      <w:sz w:val="18"/>
      <w:szCs w:val="18"/>
      <w:u w:val="none"/>
    </w:rPr>
  </w:style>
  <w:style w:type="paragraph" w:customStyle="1" w:styleId="CharCharCharCharCharChar">
    <w:name w:val="Char Char Char Char Char Char"/>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Style3">
    <w:name w:val="_Style 3"/>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customStyle="1" w:styleId="CharChar1">
    <w:name w:val="Char Char1"/>
    <w:basedOn w:val="Normal"/>
    <w:rsid w:val="00A02730"/>
    <w:pPr>
      <w:widowControl w:val="0"/>
      <w:tabs>
        <w:tab w:val="left" w:pos="720"/>
      </w:tabs>
      <w:adjustRightInd w:val="0"/>
      <w:snapToGrid w:val="0"/>
      <w:spacing w:line="360" w:lineRule="auto"/>
      <w:ind w:left="432" w:firstLineChars="200" w:firstLine="200"/>
      <w:jc w:val="both"/>
    </w:pPr>
    <w:rPr>
      <w:rFonts w:ascii="Times New Roman" w:eastAsia="仿宋_GB2312" w:hAnsi="Times New Roman" w:cs="Times New Roman"/>
      <w:kern w:val="2"/>
      <w:sz w:val="32"/>
      <w:szCs w:val="32"/>
      <w:lang w:eastAsia="zh-CN"/>
    </w:rPr>
  </w:style>
  <w:style w:type="paragraph" w:customStyle="1" w:styleId="Style4">
    <w:name w:val="_Style 4"/>
    <w:basedOn w:val="Normal"/>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paragraph" w:styleId="BodyTextIndent">
    <w:name w:val="Body Text Indent"/>
    <w:basedOn w:val="Normal"/>
    <w:link w:val="BodyTextIndentChar"/>
    <w:rsid w:val="00A02730"/>
    <w:pPr>
      <w:widowControl w:val="0"/>
      <w:adjustRightInd w:val="0"/>
      <w:snapToGrid w:val="0"/>
      <w:spacing w:line="360" w:lineRule="auto"/>
      <w:ind w:left="1680" w:firstLineChars="200" w:hanging="990"/>
      <w:jc w:val="both"/>
    </w:pPr>
    <w:rPr>
      <w:rFonts w:ascii="Times New Roman" w:eastAsia="仿宋_GB2312" w:hAnsi="Times New Roman" w:cs="Times New Roman"/>
      <w:kern w:val="2"/>
      <w:sz w:val="32"/>
      <w:szCs w:val="32"/>
      <w:lang w:eastAsia="zh-CN"/>
    </w:rPr>
  </w:style>
  <w:style w:type="character" w:customStyle="1" w:styleId="BodyTextIndentChar">
    <w:name w:val="Body Text Indent Char"/>
    <w:basedOn w:val="DefaultParagraphFont"/>
    <w:link w:val="BodyTextIndent"/>
    <w:rsid w:val="00A02730"/>
    <w:rPr>
      <w:rFonts w:ascii="Times New Roman" w:eastAsia="仿宋_GB2312" w:hAnsi="Times New Roman" w:cs="Times New Roman"/>
      <w:kern w:val="2"/>
      <w:sz w:val="32"/>
      <w:szCs w:val="32"/>
      <w:lang w:eastAsia="zh-CN"/>
    </w:rPr>
  </w:style>
  <w:style w:type="paragraph" w:styleId="BodyTextIndent3">
    <w:name w:val="Body Text Indent 3"/>
    <w:basedOn w:val="Normal"/>
    <w:link w:val="BodyTextIndent3Char"/>
    <w:rsid w:val="00A02730"/>
    <w:pPr>
      <w:widowControl w:val="0"/>
      <w:tabs>
        <w:tab w:val="left" w:pos="8120"/>
      </w:tabs>
      <w:autoSpaceDE w:val="0"/>
      <w:autoSpaceDN w:val="0"/>
      <w:adjustRightInd w:val="0"/>
      <w:snapToGrid w:val="0"/>
      <w:spacing w:line="360" w:lineRule="auto"/>
      <w:ind w:firstLineChars="200" w:firstLine="640"/>
      <w:jc w:val="both"/>
    </w:pPr>
    <w:rPr>
      <w:rFonts w:ascii="Times New Roman" w:eastAsia="仿宋_GB2312" w:hAnsi="Times New Roman" w:cs="Times New Roman"/>
      <w:color w:val="000000"/>
      <w:kern w:val="2"/>
      <w:sz w:val="28"/>
      <w:szCs w:val="32"/>
      <w:lang w:eastAsia="zh-CN"/>
    </w:rPr>
  </w:style>
  <w:style w:type="character" w:customStyle="1" w:styleId="BodyTextIndent3Char">
    <w:name w:val="Body Text Indent 3 Char"/>
    <w:basedOn w:val="DefaultParagraphFont"/>
    <w:link w:val="BodyTextIndent3"/>
    <w:rsid w:val="00A02730"/>
    <w:rPr>
      <w:rFonts w:ascii="Times New Roman" w:eastAsia="仿宋_GB2312" w:hAnsi="Times New Roman" w:cs="Times New Roman"/>
      <w:color w:val="000000"/>
      <w:kern w:val="2"/>
      <w:sz w:val="28"/>
      <w:szCs w:val="32"/>
      <w:lang w:eastAsia="zh-CN"/>
    </w:rPr>
  </w:style>
  <w:style w:type="paragraph" w:styleId="Date">
    <w:name w:val="Date"/>
    <w:basedOn w:val="Normal"/>
    <w:next w:val="Normal"/>
    <w:link w:val="Date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32"/>
      <w:szCs w:val="32"/>
      <w:lang w:eastAsia="zh-CN"/>
    </w:rPr>
  </w:style>
  <w:style w:type="character" w:customStyle="1" w:styleId="DateChar">
    <w:name w:val="Date Char"/>
    <w:basedOn w:val="DefaultParagraphFont"/>
    <w:link w:val="Date"/>
    <w:rsid w:val="00A02730"/>
    <w:rPr>
      <w:rFonts w:ascii="Times New Roman" w:eastAsia="仿宋_GB2312" w:hAnsi="Times New Roman" w:cs="Times New Roman"/>
      <w:kern w:val="2"/>
      <w:sz w:val="32"/>
      <w:szCs w:val="32"/>
      <w:lang w:eastAsia="zh-CN"/>
    </w:rPr>
  </w:style>
  <w:style w:type="paragraph" w:styleId="BodyTextIndent2">
    <w:name w:val="Body Text Indent 2"/>
    <w:basedOn w:val="Normal"/>
    <w:link w:val="BodyTextIndent2Char"/>
    <w:rsid w:val="00A02730"/>
    <w:pPr>
      <w:widowControl w:val="0"/>
      <w:adjustRightInd w:val="0"/>
      <w:snapToGrid w:val="0"/>
      <w:spacing w:line="360" w:lineRule="auto"/>
      <w:ind w:firstLineChars="200" w:firstLine="690"/>
      <w:jc w:val="both"/>
    </w:pPr>
    <w:rPr>
      <w:rFonts w:ascii="Times New Roman" w:eastAsia="仿宋_GB2312" w:hAnsi="Times New Roman" w:cs="Times New Roman"/>
      <w:kern w:val="2"/>
      <w:sz w:val="32"/>
      <w:szCs w:val="32"/>
      <w:lang w:eastAsia="zh-CN"/>
    </w:rPr>
  </w:style>
  <w:style w:type="character" w:customStyle="1" w:styleId="BodyTextIndent2Char">
    <w:name w:val="Body Text Indent 2 Char"/>
    <w:basedOn w:val="DefaultParagraphFont"/>
    <w:link w:val="BodyTextIndent2"/>
    <w:rsid w:val="00A02730"/>
    <w:rPr>
      <w:rFonts w:ascii="Times New Roman" w:eastAsia="仿宋_GB2312" w:hAnsi="Times New Roman" w:cs="Times New Roman"/>
      <w:kern w:val="2"/>
      <w:sz w:val="32"/>
      <w:szCs w:val="32"/>
      <w:lang w:eastAsia="zh-CN"/>
    </w:rPr>
  </w:style>
  <w:style w:type="paragraph" w:styleId="BalloonText">
    <w:name w:val="Balloon Text"/>
    <w:basedOn w:val="Normal"/>
    <w:link w:val="BalloonTextChar"/>
    <w:rsid w:val="00A02730"/>
    <w:pPr>
      <w:widowControl w:val="0"/>
      <w:adjustRightInd w:val="0"/>
      <w:snapToGrid w:val="0"/>
      <w:spacing w:line="360" w:lineRule="auto"/>
      <w:ind w:firstLineChars="200" w:firstLine="640"/>
      <w:jc w:val="both"/>
    </w:pPr>
    <w:rPr>
      <w:rFonts w:ascii="Times New Roman" w:eastAsia="仿宋_GB2312" w:hAnsi="Times New Roman" w:cs="Times New Roman"/>
      <w:kern w:val="2"/>
      <w:sz w:val="18"/>
      <w:szCs w:val="18"/>
      <w:lang w:eastAsia="zh-CN"/>
    </w:rPr>
  </w:style>
  <w:style w:type="character" w:customStyle="1" w:styleId="BalloonTextChar">
    <w:name w:val="Balloon Text Char"/>
    <w:basedOn w:val="DefaultParagraphFont"/>
    <w:link w:val="BalloonText"/>
    <w:rsid w:val="00A02730"/>
    <w:rPr>
      <w:rFonts w:ascii="Times New Roman" w:eastAsia="仿宋_GB2312"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emf"/><Relationship Id="rId12" Type="http://schemas.openxmlformats.org/officeDocument/2006/relationships/oleObject" Target="embeddings/Microsoft_Word_97_-_2004_Document1.doc"/><Relationship Id="rId13" Type="http://schemas.openxmlformats.org/officeDocument/2006/relationships/image" Target="media/image2.emf"/><Relationship Id="rId14" Type="http://schemas.openxmlformats.org/officeDocument/2006/relationships/oleObject" Target="embeddings/Microsoft_Word_97_-_2004_Document2.doc"/><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ichaelchang/Library/Group%20Containers/UBF8T346G9.Office/User%20Content.localized/Templates.localized/FDBO%20Concept%20Not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E509F7-C35D-4A47-A5A3-EE1B837DFC93}" type="doc">
      <dgm:prSet loTypeId="urn:microsoft.com/office/officeart/2005/8/layout/lProcess3" loCatId="" qsTypeId="urn:microsoft.com/office/officeart/2005/8/quickstyle/simple4" qsCatId="simple" csTypeId="urn:microsoft.com/office/officeart/2005/8/colors/accent1_2" csCatId="accent1" phldr="1"/>
      <dgm:spPr/>
      <dgm:t>
        <a:bodyPr/>
        <a:lstStyle/>
        <a:p>
          <a:endParaRPr lang="en-US"/>
        </a:p>
      </dgm:t>
    </dgm:pt>
    <dgm:pt modelId="{BCEFE9D3-5948-AF4E-86AD-780C7B477EC6}">
      <dgm:prSet phldrT="[Text]"/>
      <dgm:spPr/>
      <dgm:t>
        <a:bodyPr/>
        <a:lstStyle/>
        <a:p>
          <a:pPr algn="l"/>
          <a:r>
            <a:rPr lang="en-US" dirty="0" smtClean="0">
              <a:latin typeface="Helvetica Neue" charset="0"/>
              <a:ea typeface="Helvetica Neue" charset="0"/>
              <a:cs typeface="Helvetica Neue" charset="0"/>
            </a:rPr>
            <a:t>Higher Level Objective</a:t>
          </a:r>
          <a:endParaRPr lang="en-US" dirty="0">
            <a:latin typeface="Helvetica Neue" charset="0"/>
            <a:ea typeface="Helvetica Neue" charset="0"/>
            <a:cs typeface="Helvetica Neue" charset="0"/>
          </a:endParaRPr>
        </a:p>
      </dgm:t>
    </dgm:pt>
    <dgm:pt modelId="{41DC11B1-A3F2-4345-8CF9-9DB2E43BA932}" type="parTrans" cxnId="{62C69DA3-EA5E-AB4F-8EFF-52A8EE771F12}">
      <dgm:prSet/>
      <dgm:spPr/>
      <dgm:t>
        <a:bodyPr/>
        <a:lstStyle/>
        <a:p>
          <a:endParaRPr lang="en-US"/>
        </a:p>
      </dgm:t>
    </dgm:pt>
    <dgm:pt modelId="{2B705389-1BE1-564A-B053-40BD6AB0983E}" type="sibTrans" cxnId="{62C69DA3-EA5E-AB4F-8EFF-52A8EE771F12}">
      <dgm:prSet/>
      <dgm:spPr/>
      <dgm:t>
        <a:bodyPr/>
        <a:lstStyle/>
        <a:p>
          <a:endParaRPr lang="en-US"/>
        </a:p>
      </dgm:t>
    </dgm:pt>
    <dgm:pt modelId="{F376309F-0DF8-2D4B-B2F9-721A80E7A852}">
      <dgm:prSet phldrT="[Text]"/>
      <dgm:spPr/>
      <dgm:t>
        <a:bodyPr/>
        <a:lstStyle/>
        <a:p>
          <a:pPr algn="l"/>
          <a:r>
            <a:rPr lang="en-US" dirty="0" smtClean="0">
              <a:latin typeface="Helvetica Neue" charset="0"/>
              <a:ea typeface="Helvetica Neue" charset="0"/>
              <a:cs typeface="Helvetica Neue" charset="0"/>
            </a:rPr>
            <a:t>Increase Crop Yields</a:t>
          </a:r>
          <a:endParaRPr lang="en-US" dirty="0">
            <a:latin typeface="Helvetica Neue" charset="0"/>
            <a:ea typeface="Helvetica Neue" charset="0"/>
            <a:cs typeface="Helvetica Neue" charset="0"/>
          </a:endParaRPr>
        </a:p>
      </dgm:t>
    </dgm:pt>
    <dgm:pt modelId="{B17B935E-2AC4-DE42-8A7B-A3F2E3E8BC09}" type="parTrans" cxnId="{65EA1CB3-F54D-924F-B306-9B945EE492D8}">
      <dgm:prSet/>
      <dgm:spPr/>
      <dgm:t>
        <a:bodyPr/>
        <a:lstStyle/>
        <a:p>
          <a:endParaRPr lang="en-US"/>
        </a:p>
      </dgm:t>
    </dgm:pt>
    <dgm:pt modelId="{2E40A6CE-6E71-BC41-AF28-B255DCB7AAB6}" type="sibTrans" cxnId="{65EA1CB3-F54D-924F-B306-9B945EE492D8}">
      <dgm:prSet/>
      <dgm:spPr/>
      <dgm:t>
        <a:bodyPr/>
        <a:lstStyle/>
        <a:p>
          <a:endParaRPr lang="en-US"/>
        </a:p>
      </dgm:t>
    </dgm:pt>
    <dgm:pt modelId="{6224BC85-457E-664C-9135-52AC079B746E}">
      <dgm:prSet phldrT="[Text]"/>
      <dgm:spPr/>
      <dgm:t>
        <a:bodyPr/>
        <a:lstStyle/>
        <a:p>
          <a:pPr algn="l"/>
          <a:r>
            <a:rPr lang="en-US" dirty="0" smtClean="0">
              <a:latin typeface="Helvetica Neue" charset="0"/>
              <a:ea typeface="Helvetica Neue" charset="0"/>
              <a:cs typeface="Helvetica Neue" charset="0"/>
            </a:rPr>
            <a:t>Increase Local Government Revenues</a:t>
          </a:r>
        </a:p>
      </dgm:t>
    </dgm:pt>
    <dgm:pt modelId="{B045654A-E25F-6341-A8A9-554004A516BD}" type="parTrans" cxnId="{C033E902-4735-1144-8943-B51CE3D5DED8}">
      <dgm:prSet/>
      <dgm:spPr/>
      <dgm:t>
        <a:bodyPr/>
        <a:lstStyle/>
        <a:p>
          <a:endParaRPr lang="en-US"/>
        </a:p>
      </dgm:t>
    </dgm:pt>
    <dgm:pt modelId="{5F9E1401-281D-8442-B757-F0F98AF9D5DE}" type="sibTrans" cxnId="{C033E902-4735-1144-8943-B51CE3D5DED8}">
      <dgm:prSet/>
      <dgm:spPr/>
      <dgm:t>
        <a:bodyPr/>
        <a:lstStyle/>
        <a:p>
          <a:endParaRPr lang="en-US"/>
        </a:p>
      </dgm:t>
    </dgm:pt>
    <dgm:pt modelId="{56DA3128-1308-114A-98BF-8FE74F65671A}">
      <dgm:prSet phldrT="[Text]"/>
      <dgm:spPr/>
      <dgm:t>
        <a:bodyPr/>
        <a:lstStyle/>
        <a:p>
          <a:pPr algn="l"/>
          <a:r>
            <a:rPr lang="en-US" dirty="0" smtClean="0">
              <a:latin typeface="Helvetica Neue" charset="0"/>
              <a:ea typeface="Helvetica Neue" charset="0"/>
              <a:cs typeface="Helvetica Neue" charset="0"/>
            </a:rPr>
            <a:t>Project Development Objective</a:t>
          </a:r>
          <a:endParaRPr lang="en-US" dirty="0">
            <a:latin typeface="Helvetica Neue" charset="0"/>
            <a:ea typeface="Helvetica Neue" charset="0"/>
            <a:cs typeface="Helvetica Neue" charset="0"/>
          </a:endParaRPr>
        </a:p>
      </dgm:t>
    </dgm:pt>
    <dgm:pt modelId="{51A8778E-C8B4-F54C-9975-C2331E8A897F}" type="parTrans" cxnId="{3E51EFBE-FD64-B842-92B0-8300A88B47A4}">
      <dgm:prSet/>
      <dgm:spPr/>
      <dgm:t>
        <a:bodyPr/>
        <a:lstStyle/>
        <a:p>
          <a:endParaRPr lang="en-US"/>
        </a:p>
      </dgm:t>
    </dgm:pt>
    <dgm:pt modelId="{13ABE3EB-396C-2646-A204-DB112D14EC97}" type="sibTrans" cxnId="{3E51EFBE-FD64-B842-92B0-8300A88B47A4}">
      <dgm:prSet/>
      <dgm:spPr/>
      <dgm:t>
        <a:bodyPr/>
        <a:lstStyle/>
        <a:p>
          <a:endParaRPr lang="en-US"/>
        </a:p>
      </dgm:t>
    </dgm:pt>
    <dgm:pt modelId="{C9A347E6-2078-7E43-A9E3-FF2310D68F31}">
      <dgm:prSet phldrT="[Text]"/>
      <dgm:spPr/>
      <dgm:t>
        <a:bodyPr/>
        <a:lstStyle/>
        <a:p>
          <a:pPr algn="l"/>
          <a:r>
            <a:rPr lang="en-US" dirty="0" smtClean="0">
              <a:latin typeface="Helvetica Neue" charset="0"/>
              <a:ea typeface="Helvetica Neue" charset="0"/>
              <a:cs typeface="Helvetica Neue" charset="0"/>
            </a:rPr>
            <a:t>Farmers</a:t>
          </a:r>
          <a:r>
            <a:rPr lang="en-US" baseline="0" dirty="0" smtClean="0">
              <a:latin typeface="Helvetica Neue" charset="0"/>
              <a:ea typeface="Helvetica Neue" charset="0"/>
              <a:cs typeface="Helvetica Neue" charset="0"/>
            </a:rPr>
            <a:t> use new production techniques</a:t>
          </a:r>
        </a:p>
      </dgm:t>
    </dgm:pt>
    <dgm:pt modelId="{739370BA-A4B5-3E43-B247-402930EEFD49}" type="parTrans" cxnId="{AA74014C-9AEC-704C-8D6A-5727D73B50BF}">
      <dgm:prSet/>
      <dgm:spPr/>
      <dgm:t>
        <a:bodyPr/>
        <a:lstStyle/>
        <a:p>
          <a:endParaRPr lang="en-US"/>
        </a:p>
      </dgm:t>
    </dgm:pt>
    <dgm:pt modelId="{4EA8C743-3F30-0E4B-AD25-79E881AC7142}" type="sibTrans" cxnId="{AA74014C-9AEC-704C-8D6A-5727D73B50BF}">
      <dgm:prSet/>
      <dgm:spPr/>
      <dgm:t>
        <a:bodyPr/>
        <a:lstStyle/>
        <a:p>
          <a:endParaRPr lang="en-US"/>
        </a:p>
      </dgm:t>
    </dgm:pt>
    <dgm:pt modelId="{D2C5FF4A-648D-824F-A13B-E2566B64C187}">
      <dgm:prSet phldrT="[Text]"/>
      <dgm:spPr/>
      <dgm:t>
        <a:bodyPr/>
        <a:lstStyle/>
        <a:p>
          <a:pPr algn="l"/>
          <a:r>
            <a:rPr lang="en-US" dirty="0" smtClean="0">
              <a:latin typeface="Helvetica Neue" charset="0"/>
              <a:ea typeface="Helvetica Neue" charset="0"/>
              <a:cs typeface="Helvetica Neue" charset="0"/>
            </a:rPr>
            <a:t>Local governments use new tax bases</a:t>
          </a:r>
        </a:p>
      </dgm:t>
    </dgm:pt>
    <dgm:pt modelId="{48A18DF1-7E44-BE45-A68C-1072F11A62D2}" type="parTrans" cxnId="{0A8C6950-B4EF-524E-808A-07B4987FCCC9}">
      <dgm:prSet/>
      <dgm:spPr/>
      <dgm:t>
        <a:bodyPr/>
        <a:lstStyle/>
        <a:p>
          <a:endParaRPr lang="en-US"/>
        </a:p>
      </dgm:t>
    </dgm:pt>
    <dgm:pt modelId="{8FEDAE6E-E22B-EE44-AE80-56E2CC33FAF5}" type="sibTrans" cxnId="{0A8C6950-B4EF-524E-808A-07B4987FCCC9}">
      <dgm:prSet/>
      <dgm:spPr/>
      <dgm:t>
        <a:bodyPr/>
        <a:lstStyle/>
        <a:p>
          <a:endParaRPr lang="en-US"/>
        </a:p>
      </dgm:t>
    </dgm:pt>
    <dgm:pt modelId="{84840ECA-4F7F-B342-9A3D-021D5B5CFC5B}">
      <dgm:prSet phldrT="[Text]"/>
      <dgm:spPr/>
      <dgm:t>
        <a:bodyPr/>
        <a:lstStyle/>
        <a:p>
          <a:pPr algn="l"/>
          <a:r>
            <a:rPr lang="en-US" dirty="0" smtClean="0">
              <a:latin typeface="Helvetica Neue" charset="0"/>
              <a:ea typeface="Helvetica Neue" charset="0"/>
              <a:cs typeface="Helvetica Neue" charset="0"/>
            </a:rPr>
            <a:t>Project Outputs</a:t>
          </a:r>
          <a:endParaRPr lang="en-US" dirty="0">
            <a:latin typeface="Helvetica Neue" charset="0"/>
            <a:ea typeface="Helvetica Neue" charset="0"/>
            <a:cs typeface="Helvetica Neue" charset="0"/>
          </a:endParaRPr>
        </a:p>
      </dgm:t>
    </dgm:pt>
    <dgm:pt modelId="{DB31037A-5372-B542-AA69-D2F0C560CF45}" type="parTrans" cxnId="{9932DE12-E158-F743-BA16-5C9CF5035A88}">
      <dgm:prSet/>
      <dgm:spPr/>
      <dgm:t>
        <a:bodyPr/>
        <a:lstStyle/>
        <a:p>
          <a:endParaRPr lang="en-US"/>
        </a:p>
      </dgm:t>
    </dgm:pt>
    <dgm:pt modelId="{1E1A7539-DD70-DD4C-9A86-B19BB8F91364}" type="sibTrans" cxnId="{9932DE12-E158-F743-BA16-5C9CF5035A88}">
      <dgm:prSet/>
      <dgm:spPr/>
      <dgm:t>
        <a:bodyPr/>
        <a:lstStyle/>
        <a:p>
          <a:endParaRPr lang="en-US"/>
        </a:p>
      </dgm:t>
    </dgm:pt>
    <dgm:pt modelId="{71CD4F13-5BC7-F44A-801F-737FA9BAE6F8}">
      <dgm:prSet phldrT="[Text]"/>
      <dgm:spPr/>
      <dgm:t>
        <a:bodyPr/>
        <a:lstStyle/>
        <a:p>
          <a:pPr algn="l"/>
          <a:r>
            <a:rPr lang="en-US" dirty="0" smtClean="0">
              <a:latin typeface="Helvetica Neue" charset="0"/>
              <a:ea typeface="Helvetica Neue" charset="0"/>
              <a:cs typeface="Helvetica Neue" charset="0"/>
            </a:rPr>
            <a:t>New inputs delivered to farmers</a:t>
          </a:r>
        </a:p>
        <a:p>
          <a:pPr algn="l"/>
          <a:r>
            <a:rPr lang="en-US" dirty="0" smtClean="0">
              <a:latin typeface="Helvetica Neue" charset="0"/>
              <a:ea typeface="Helvetica Neue" charset="0"/>
              <a:cs typeface="Helvetica Neue" charset="0"/>
            </a:rPr>
            <a:t>Extension workers trained</a:t>
          </a:r>
          <a:endParaRPr lang="en-US" dirty="0">
            <a:latin typeface="Helvetica Neue" charset="0"/>
            <a:ea typeface="Helvetica Neue" charset="0"/>
            <a:cs typeface="Helvetica Neue" charset="0"/>
          </a:endParaRPr>
        </a:p>
      </dgm:t>
    </dgm:pt>
    <dgm:pt modelId="{303DFDDB-F0B2-5341-A76A-EB3466DDB92C}" type="parTrans" cxnId="{F00C5A57-E233-E642-AB9B-709BDD6B7783}">
      <dgm:prSet/>
      <dgm:spPr/>
      <dgm:t>
        <a:bodyPr/>
        <a:lstStyle/>
        <a:p>
          <a:endParaRPr lang="en-US"/>
        </a:p>
      </dgm:t>
    </dgm:pt>
    <dgm:pt modelId="{31D6B7D8-54C0-364E-BDAE-B655184947EB}" type="sibTrans" cxnId="{F00C5A57-E233-E642-AB9B-709BDD6B7783}">
      <dgm:prSet/>
      <dgm:spPr/>
      <dgm:t>
        <a:bodyPr/>
        <a:lstStyle/>
        <a:p>
          <a:endParaRPr lang="en-US"/>
        </a:p>
      </dgm:t>
    </dgm:pt>
    <dgm:pt modelId="{18105F63-D663-064C-A513-562258711949}">
      <dgm:prSet phldrT="[Text]"/>
      <dgm:spPr/>
      <dgm:t>
        <a:bodyPr/>
        <a:lstStyle/>
        <a:p>
          <a:pPr algn="l"/>
          <a:r>
            <a:rPr lang="en-US" dirty="0" smtClean="0">
              <a:latin typeface="Helvetica Neue" charset="0"/>
              <a:ea typeface="Helvetica Neue" charset="0"/>
              <a:cs typeface="Helvetica Neue" charset="0"/>
            </a:rPr>
            <a:t>Local staff</a:t>
          </a:r>
          <a:r>
            <a:rPr lang="en-US" baseline="0" dirty="0" smtClean="0">
              <a:latin typeface="Helvetica Neue" charset="0"/>
              <a:ea typeface="Helvetica Neue" charset="0"/>
              <a:cs typeface="Helvetica Neue" charset="0"/>
            </a:rPr>
            <a:t> trained</a:t>
          </a:r>
        </a:p>
        <a:p>
          <a:pPr algn="l"/>
          <a:r>
            <a:rPr lang="en-US" baseline="0" dirty="0" smtClean="0">
              <a:latin typeface="Helvetica Neue" charset="0"/>
              <a:ea typeface="Helvetica Neue" charset="0"/>
              <a:cs typeface="Helvetica Neue" charset="0"/>
            </a:rPr>
            <a:t>New hardware and software provided</a:t>
          </a:r>
        </a:p>
      </dgm:t>
    </dgm:pt>
    <dgm:pt modelId="{815D789F-CB54-8F40-8249-DF0090206BAD}" type="parTrans" cxnId="{51EAB5D8-7E85-5149-8350-E1BF75B0B647}">
      <dgm:prSet/>
      <dgm:spPr/>
      <dgm:t>
        <a:bodyPr/>
        <a:lstStyle/>
        <a:p>
          <a:endParaRPr lang="en-US"/>
        </a:p>
      </dgm:t>
    </dgm:pt>
    <dgm:pt modelId="{B06C3328-E524-0440-8BF3-54B1CA2E4D2F}" type="sibTrans" cxnId="{51EAB5D8-7E85-5149-8350-E1BF75B0B647}">
      <dgm:prSet/>
      <dgm:spPr/>
      <dgm:t>
        <a:bodyPr/>
        <a:lstStyle/>
        <a:p>
          <a:endParaRPr lang="en-US"/>
        </a:p>
      </dgm:t>
    </dgm:pt>
    <dgm:pt modelId="{A4AB1682-73F7-7C4C-A3F9-3842A359AC80}">
      <dgm:prSet phldrT="[Text]"/>
      <dgm:spPr/>
      <dgm:t>
        <a:bodyPr/>
        <a:lstStyle/>
        <a:p>
          <a:pPr algn="l"/>
          <a:r>
            <a:rPr lang="en-US" dirty="0" smtClean="0">
              <a:latin typeface="Helvetica Neue" charset="0"/>
              <a:ea typeface="Helvetica Neue" charset="0"/>
              <a:cs typeface="Helvetica Neue" charset="0"/>
            </a:rPr>
            <a:t>Decrease Mortality Rates</a:t>
          </a:r>
        </a:p>
      </dgm:t>
    </dgm:pt>
    <dgm:pt modelId="{C80FC953-1842-E54B-931F-49F6D3FF8CF0}" type="parTrans" cxnId="{68F4338D-61D9-9F43-BD74-363F2B1009F0}">
      <dgm:prSet/>
      <dgm:spPr/>
      <dgm:t>
        <a:bodyPr/>
        <a:lstStyle/>
        <a:p>
          <a:endParaRPr lang="en-US"/>
        </a:p>
      </dgm:t>
    </dgm:pt>
    <dgm:pt modelId="{B6C7972D-8570-8D4A-B822-BC55643DE9A7}" type="sibTrans" cxnId="{68F4338D-61D9-9F43-BD74-363F2B1009F0}">
      <dgm:prSet/>
      <dgm:spPr/>
      <dgm:t>
        <a:bodyPr/>
        <a:lstStyle/>
        <a:p>
          <a:endParaRPr lang="en-US"/>
        </a:p>
      </dgm:t>
    </dgm:pt>
    <dgm:pt modelId="{74626453-A263-F243-B5E1-414D272C7782}">
      <dgm:prSet phldrT="[Text]"/>
      <dgm:spPr/>
      <dgm:t>
        <a:bodyPr/>
        <a:lstStyle/>
        <a:p>
          <a:pPr algn="l"/>
          <a:r>
            <a:rPr lang="en-US" dirty="0" smtClean="0">
              <a:latin typeface="Helvetica Neue" charset="0"/>
              <a:ea typeface="Helvetica Neue" charset="0"/>
              <a:cs typeface="Helvetica Neue" charset="0"/>
            </a:rPr>
            <a:t>Increase Literacy Rates</a:t>
          </a:r>
        </a:p>
      </dgm:t>
    </dgm:pt>
    <dgm:pt modelId="{A9D15D67-7327-434A-AEC0-08D84CF7387B}" type="parTrans" cxnId="{91172F1E-57C8-8444-A599-C88E61E6F65C}">
      <dgm:prSet/>
      <dgm:spPr/>
      <dgm:t>
        <a:bodyPr/>
        <a:lstStyle/>
        <a:p>
          <a:endParaRPr lang="en-US"/>
        </a:p>
      </dgm:t>
    </dgm:pt>
    <dgm:pt modelId="{F0B38BF5-E893-DB47-8C24-468DAE669CB1}" type="sibTrans" cxnId="{91172F1E-57C8-8444-A599-C88E61E6F65C}">
      <dgm:prSet/>
      <dgm:spPr/>
      <dgm:t>
        <a:bodyPr/>
        <a:lstStyle/>
        <a:p>
          <a:endParaRPr lang="en-US"/>
        </a:p>
      </dgm:t>
    </dgm:pt>
    <dgm:pt modelId="{3CB62A98-9BBD-5248-A66D-05C4DBF9C850}">
      <dgm:prSet phldrT="[Text]"/>
      <dgm:spPr/>
      <dgm:t>
        <a:bodyPr/>
        <a:lstStyle/>
        <a:p>
          <a:pPr algn="l"/>
          <a:r>
            <a:rPr lang="en-US" dirty="0" smtClean="0">
              <a:latin typeface="Helvetica Neue" charset="0"/>
              <a:ea typeface="Helvetica Neue" charset="0"/>
              <a:cs typeface="Helvetica Neue" charset="0"/>
            </a:rPr>
            <a:t>Vulnerable groups use good</a:t>
          </a:r>
          <a:r>
            <a:rPr lang="en-US" baseline="0" dirty="0" smtClean="0">
              <a:latin typeface="Helvetica Neue" charset="0"/>
              <a:ea typeface="Helvetica Neue" charset="0"/>
              <a:cs typeface="Helvetica Neue" charset="0"/>
            </a:rPr>
            <a:t> quality health care facilities</a:t>
          </a:r>
        </a:p>
      </dgm:t>
    </dgm:pt>
    <dgm:pt modelId="{654C97AB-DF6E-4A46-B3D6-32F576DC334A}" type="parTrans" cxnId="{056E825A-78B8-F547-9D83-56593A22D0BC}">
      <dgm:prSet/>
      <dgm:spPr/>
      <dgm:t>
        <a:bodyPr/>
        <a:lstStyle/>
        <a:p>
          <a:endParaRPr lang="en-US"/>
        </a:p>
      </dgm:t>
    </dgm:pt>
    <dgm:pt modelId="{A623E4A2-E2B5-0E4E-B030-DAFA2DC84429}" type="sibTrans" cxnId="{056E825A-78B8-F547-9D83-56593A22D0BC}">
      <dgm:prSet/>
      <dgm:spPr/>
      <dgm:t>
        <a:bodyPr/>
        <a:lstStyle/>
        <a:p>
          <a:endParaRPr lang="en-US"/>
        </a:p>
      </dgm:t>
    </dgm:pt>
    <dgm:pt modelId="{76BB2929-82B4-0148-B27A-835DD642B443}">
      <dgm:prSet phldrT="[Text]"/>
      <dgm:spPr/>
      <dgm:t>
        <a:bodyPr/>
        <a:lstStyle/>
        <a:p>
          <a:pPr algn="l"/>
          <a:r>
            <a:rPr lang="en-US" baseline="0" dirty="0" smtClean="0">
              <a:latin typeface="Helvetica Neue" charset="0"/>
              <a:ea typeface="Helvetica Neue" charset="0"/>
              <a:cs typeface="Helvetica Neue" charset="0"/>
            </a:rPr>
            <a:t>Students show improved reading skills</a:t>
          </a:r>
        </a:p>
      </dgm:t>
    </dgm:pt>
    <dgm:pt modelId="{329DB225-8ACA-DF45-A7E1-0B18DB1811FF}" type="parTrans" cxnId="{0BB292AA-19F9-C14A-9E89-CA63FFB24F38}">
      <dgm:prSet/>
      <dgm:spPr/>
      <dgm:t>
        <a:bodyPr/>
        <a:lstStyle/>
        <a:p>
          <a:endParaRPr lang="en-US"/>
        </a:p>
      </dgm:t>
    </dgm:pt>
    <dgm:pt modelId="{BF532355-AC01-4F49-9A50-3A0AC4997D32}" type="sibTrans" cxnId="{0BB292AA-19F9-C14A-9E89-CA63FFB24F38}">
      <dgm:prSet/>
      <dgm:spPr/>
      <dgm:t>
        <a:bodyPr/>
        <a:lstStyle/>
        <a:p>
          <a:endParaRPr lang="en-US"/>
        </a:p>
      </dgm:t>
    </dgm:pt>
    <dgm:pt modelId="{5AC5908C-B576-7F4C-8FD8-5731AE44CCE7}">
      <dgm:prSet phldrT="[Text]"/>
      <dgm:spPr/>
      <dgm:t>
        <a:bodyPr/>
        <a:lstStyle/>
        <a:p>
          <a:pPr algn="l"/>
          <a:r>
            <a:rPr lang="en-US" baseline="0" dirty="0" smtClean="0">
              <a:latin typeface="Helvetica Neue" charset="0"/>
              <a:ea typeface="Helvetica Neue" charset="0"/>
              <a:cs typeface="Helvetica Neue" charset="0"/>
            </a:rPr>
            <a:t>Teachers trained</a:t>
          </a:r>
        </a:p>
        <a:p>
          <a:pPr algn="l"/>
          <a:r>
            <a:rPr lang="en-US" baseline="0" dirty="0" smtClean="0">
              <a:latin typeface="Helvetica Neue" charset="0"/>
              <a:ea typeface="Helvetica Neue" charset="0"/>
              <a:cs typeface="Helvetica Neue" charset="0"/>
            </a:rPr>
            <a:t>New curriculum materials delivered</a:t>
          </a:r>
        </a:p>
      </dgm:t>
    </dgm:pt>
    <dgm:pt modelId="{D2FD3126-01B0-7240-A9EC-3FFF9425B275}" type="parTrans" cxnId="{448744F2-D208-DD46-BA67-94BBFD7976C6}">
      <dgm:prSet/>
      <dgm:spPr/>
      <dgm:t>
        <a:bodyPr/>
        <a:lstStyle/>
        <a:p>
          <a:endParaRPr lang="en-US"/>
        </a:p>
      </dgm:t>
    </dgm:pt>
    <dgm:pt modelId="{013619B2-D4C8-B242-BB05-E6A6F001CA03}" type="sibTrans" cxnId="{448744F2-D208-DD46-BA67-94BBFD7976C6}">
      <dgm:prSet/>
      <dgm:spPr/>
      <dgm:t>
        <a:bodyPr/>
        <a:lstStyle/>
        <a:p>
          <a:endParaRPr lang="en-US"/>
        </a:p>
      </dgm:t>
    </dgm:pt>
    <dgm:pt modelId="{8484A473-4730-7043-8FB9-67510807F041}">
      <dgm:prSet phldrT="[Text]"/>
      <dgm:spPr/>
      <dgm:t>
        <a:bodyPr/>
        <a:lstStyle/>
        <a:p>
          <a:pPr algn="l"/>
          <a:r>
            <a:rPr lang="en-US" baseline="0" dirty="0" smtClean="0">
              <a:latin typeface="Helvetica Neue" charset="0"/>
              <a:ea typeface="Helvetica Neue" charset="0"/>
              <a:cs typeface="Helvetica Neue" charset="0"/>
            </a:rPr>
            <a:t>Information campaign implemented</a:t>
          </a:r>
        </a:p>
        <a:p>
          <a:pPr algn="l"/>
          <a:r>
            <a:rPr lang="en-US" baseline="0" dirty="0" smtClean="0">
              <a:latin typeface="Helvetica Neue" charset="0"/>
              <a:ea typeface="Helvetica Neue" charset="0"/>
              <a:cs typeface="Helvetica Neue" charset="0"/>
            </a:rPr>
            <a:t>Health care workers trained</a:t>
          </a:r>
        </a:p>
      </dgm:t>
    </dgm:pt>
    <dgm:pt modelId="{19DB474A-DAEA-3D4D-BF8C-E271EA0B3A41}" type="parTrans" cxnId="{52C5F8F4-026B-0741-A409-187BFECCE7FB}">
      <dgm:prSet/>
      <dgm:spPr/>
      <dgm:t>
        <a:bodyPr/>
        <a:lstStyle/>
        <a:p>
          <a:endParaRPr lang="en-US"/>
        </a:p>
      </dgm:t>
    </dgm:pt>
    <dgm:pt modelId="{29A8B6ED-02C5-8942-A796-C2D95211294D}" type="sibTrans" cxnId="{52C5F8F4-026B-0741-A409-187BFECCE7FB}">
      <dgm:prSet/>
      <dgm:spPr/>
      <dgm:t>
        <a:bodyPr/>
        <a:lstStyle/>
        <a:p>
          <a:endParaRPr lang="en-US"/>
        </a:p>
      </dgm:t>
    </dgm:pt>
    <dgm:pt modelId="{5624B06E-8080-454E-BA9F-046562970BBF}" type="pres">
      <dgm:prSet presAssocID="{BEE509F7-C35D-4A47-A5A3-EE1B837DFC93}" presName="Name0" presStyleCnt="0">
        <dgm:presLayoutVars>
          <dgm:chPref val="3"/>
          <dgm:dir/>
          <dgm:animLvl val="lvl"/>
          <dgm:resizeHandles/>
        </dgm:presLayoutVars>
      </dgm:prSet>
      <dgm:spPr/>
      <dgm:t>
        <a:bodyPr/>
        <a:lstStyle/>
        <a:p>
          <a:endParaRPr lang="en-US"/>
        </a:p>
      </dgm:t>
    </dgm:pt>
    <dgm:pt modelId="{9A14F12D-4CBE-1047-8B6F-2D7F12778C16}" type="pres">
      <dgm:prSet presAssocID="{BCEFE9D3-5948-AF4E-86AD-780C7B477EC6}" presName="horFlow" presStyleCnt="0"/>
      <dgm:spPr/>
    </dgm:pt>
    <dgm:pt modelId="{B67834E6-D937-324E-A155-44D5663AD34D}" type="pres">
      <dgm:prSet presAssocID="{BCEFE9D3-5948-AF4E-86AD-780C7B477EC6}" presName="bigChev" presStyleLbl="node1" presStyleIdx="0" presStyleCnt="3"/>
      <dgm:spPr/>
      <dgm:t>
        <a:bodyPr/>
        <a:lstStyle/>
        <a:p>
          <a:endParaRPr lang="en-US"/>
        </a:p>
      </dgm:t>
    </dgm:pt>
    <dgm:pt modelId="{C92A4301-FC57-5F49-80EC-AE6E77A8F918}" type="pres">
      <dgm:prSet presAssocID="{B17B935E-2AC4-DE42-8A7B-A3F2E3E8BC09}" presName="parTrans" presStyleCnt="0"/>
      <dgm:spPr/>
    </dgm:pt>
    <dgm:pt modelId="{B468315B-0B57-6946-B3D9-C0C8AC6E9DA0}" type="pres">
      <dgm:prSet presAssocID="{F376309F-0DF8-2D4B-B2F9-721A80E7A852}" presName="node" presStyleLbl="alignAccFollowNode1" presStyleIdx="0" presStyleCnt="12">
        <dgm:presLayoutVars>
          <dgm:bulletEnabled val="1"/>
        </dgm:presLayoutVars>
      </dgm:prSet>
      <dgm:spPr/>
      <dgm:t>
        <a:bodyPr/>
        <a:lstStyle/>
        <a:p>
          <a:endParaRPr lang="en-US"/>
        </a:p>
      </dgm:t>
    </dgm:pt>
    <dgm:pt modelId="{F8380948-2D15-184B-8409-68ADA5E52495}" type="pres">
      <dgm:prSet presAssocID="{2E40A6CE-6E71-BC41-AF28-B255DCB7AAB6}" presName="sibTrans" presStyleCnt="0"/>
      <dgm:spPr/>
    </dgm:pt>
    <dgm:pt modelId="{D7B3AE92-AD46-034B-9384-34FA020C6277}" type="pres">
      <dgm:prSet presAssocID="{6224BC85-457E-664C-9135-52AC079B746E}" presName="node" presStyleLbl="alignAccFollowNode1" presStyleIdx="1" presStyleCnt="12">
        <dgm:presLayoutVars>
          <dgm:bulletEnabled val="1"/>
        </dgm:presLayoutVars>
      </dgm:prSet>
      <dgm:spPr/>
      <dgm:t>
        <a:bodyPr/>
        <a:lstStyle/>
        <a:p>
          <a:endParaRPr lang="en-US"/>
        </a:p>
      </dgm:t>
    </dgm:pt>
    <dgm:pt modelId="{F23364C6-FF2C-7640-AE88-9219D86F5483}" type="pres">
      <dgm:prSet presAssocID="{5F9E1401-281D-8442-B757-F0F98AF9D5DE}" presName="sibTrans" presStyleCnt="0"/>
      <dgm:spPr/>
    </dgm:pt>
    <dgm:pt modelId="{F5A61BBA-767D-4348-A1ED-705BB5A4460E}" type="pres">
      <dgm:prSet presAssocID="{A4AB1682-73F7-7C4C-A3F9-3842A359AC80}" presName="node" presStyleLbl="alignAccFollowNode1" presStyleIdx="2" presStyleCnt="12">
        <dgm:presLayoutVars>
          <dgm:bulletEnabled val="1"/>
        </dgm:presLayoutVars>
      </dgm:prSet>
      <dgm:spPr/>
      <dgm:t>
        <a:bodyPr/>
        <a:lstStyle/>
        <a:p>
          <a:endParaRPr lang="en-US"/>
        </a:p>
      </dgm:t>
    </dgm:pt>
    <dgm:pt modelId="{82FA7BF4-AB51-8344-AB86-8F676A2ED45F}" type="pres">
      <dgm:prSet presAssocID="{B6C7972D-8570-8D4A-B822-BC55643DE9A7}" presName="sibTrans" presStyleCnt="0"/>
      <dgm:spPr/>
    </dgm:pt>
    <dgm:pt modelId="{38D39B69-8088-8645-8F78-90E785BC0DB0}" type="pres">
      <dgm:prSet presAssocID="{74626453-A263-F243-B5E1-414D272C7782}" presName="node" presStyleLbl="alignAccFollowNode1" presStyleIdx="3" presStyleCnt="12">
        <dgm:presLayoutVars>
          <dgm:bulletEnabled val="1"/>
        </dgm:presLayoutVars>
      </dgm:prSet>
      <dgm:spPr/>
      <dgm:t>
        <a:bodyPr/>
        <a:lstStyle/>
        <a:p>
          <a:endParaRPr lang="en-US"/>
        </a:p>
      </dgm:t>
    </dgm:pt>
    <dgm:pt modelId="{3D3A762A-D8A9-884C-89DB-B2730EB461AD}" type="pres">
      <dgm:prSet presAssocID="{BCEFE9D3-5948-AF4E-86AD-780C7B477EC6}" presName="vSp" presStyleCnt="0"/>
      <dgm:spPr/>
    </dgm:pt>
    <dgm:pt modelId="{5BDD5A16-BEC7-4846-AF6D-E9926E0C5578}" type="pres">
      <dgm:prSet presAssocID="{56DA3128-1308-114A-98BF-8FE74F65671A}" presName="horFlow" presStyleCnt="0"/>
      <dgm:spPr/>
    </dgm:pt>
    <dgm:pt modelId="{20646E7B-50F5-8C4B-8C11-65F25A3C7DA2}" type="pres">
      <dgm:prSet presAssocID="{56DA3128-1308-114A-98BF-8FE74F65671A}" presName="bigChev" presStyleLbl="node1" presStyleIdx="1" presStyleCnt="3"/>
      <dgm:spPr/>
      <dgm:t>
        <a:bodyPr/>
        <a:lstStyle/>
        <a:p>
          <a:endParaRPr lang="en-US"/>
        </a:p>
      </dgm:t>
    </dgm:pt>
    <dgm:pt modelId="{518AD7B3-E793-ED42-A6B2-BA375B35898B}" type="pres">
      <dgm:prSet presAssocID="{739370BA-A4B5-3E43-B247-402930EEFD49}" presName="parTrans" presStyleCnt="0"/>
      <dgm:spPr/>
    </dgm:pt>
    <dgm:pt modelId="{71054395-C536-C248-84C9-82446C64BB7C}" type="pres">
      <dgm:prSet presAssocID="{C9A347E6-2078-7E43-A9E3-FF2310D68F31}" presName="node" presStyleLbl="alignAccFollowNode1" presStyleIdx="4" presStyleCnt="12">
        <dgm:presLayoutVars>
          <dgm:bulletEnabled val="1"/>
        </dgm:presLayoutVars>
      </dgm:prSet>
      <dgm:spPr/>
      <dgm:t>
        <a:bodyPr/>
        <a:lstStyle/>
        <a:p>
          <a:endParaRPr lang="en-US"/>
        </a:p>
      </dgm:t>
    </dgm:pt>
    <dgm:pt modelId="{C5CF5F55-1572-6241-858C-5B871F973530}" type="pres">
      <dgm:prSet presAssocID="{4EA8C743-3F30-0E4B-AD25-79E881AC7142}" presName="sibTrans" presStyleCnt="0"/>
      <dgm:spPr/>
    </dgm:pt>
    <dgm:pt modelId="{4EABEAFD-16A5-954E-AA53-A2AC04240EE5}" type="pres">
      <dgm:prSet presAssocID="{D2C5FF4A-648D-824F-A13B-E2566B64C187}" presName="node" presStyleLbl="alignAccFollowNode1" presStyleIdx="5" presStyleCnt="12">
        <dgm:presLayoutVars>
          <dgm:bulletEnabled val="1"/>
        </dgm:presLayoutVars>
      </dgm:prSet>
      <dgm:spPr/>
      <dgm:t>
        <a:bodyPr/>
        <a:lstStyle/>
        <a:p>
          <a:endParaRPr lang="en-US"/>
        </a:p>
      </dgm:t>
    </dgm:pt>
    <dgm:pt modelId="{7628CBBD-896F-3141-A84F-04C9494E90C9}" type="pres">
      <dgm:prSet presAssocID="{8FEDAE6E-E22B-EE44-AE80-56E2CC33FAF5}" presName="sibTrans" presStyleCnt="0"/>
      <dgm:spPr/>
    </dgm:pt>
    <dgm:pt modelId="{985D8517-B0DA-DB4D-BEE8-F166708EF0CF}" type="pres">
      <dgm:prSet presAssocID="{3CB62A98-9BBD-5248-A66D-05C4DBF9C850}" presName="node" presStyleLbl="alignAccFollowNode1" presStyleIdx="6" presStyleCnt="12">
        <dgm:presLayoutVars>
          <dgm:bulletEnabled val="1"/>
        </dgm:presLayoutVars>
      </dgm:prSet>
      <dgm:spPr/>
      <dgm:t>
        <a:bodyPr/>
        <a:lstStyle/>
        <a:p>
          <a:endParaRPr lang="en-US"/>
        </a:p>
      </dgm:t>
    </dgm:pt>
    <dgm:pt modelId="{A1226782-7F53-D546-8F10-A6E25353C99F}" type="pres">
      <dgm:prSet presAssocID="{A623E4A2-E2B5-0E4E-B030-DAFA2DC84429}" presName="sibTrans" presStyleCnt="0"/>
      <dgm:spPr/>
    </dgm:pt>
    <dgm:pt modelId="{9B57253F-E842-EC49-9816-DC2A9748273D}" type="pres">
      <dgm:prSet presAssocID="{76BB2929-82B4-0148-B27A-835DD642B443}" presName="node" presStyleLbl="alignAccFollowNode1" presStyleIdx="7" presStyleCnt="12">
        <dgm:presLayoutVars>
          <dgm:bulletEnabled val="1"/>
        </dgm:presLayoutVars>
      </dgm:prSet>
      <dgm:spPr/>
      <dgm:t>
        <a:bodyPr/>
        <a:lstStyle/>
        <a:p>
          <a:endParaRPr lang="en-US"/>
        </a:p>
      </dgm:t>
    </dgm:pt>
    <dgm:pt modelId="{A4CE564A-DF1F-1A41-A482-2C992827EB1C}" type="pres">
      <dgm:prSet presAssocID="{56DA3128-1308-114A-98BF-8FE74F65671A}" presName="vSp" presStyleCnt="0"/>
      <dgm:spPr/>
    </dgm:pt>
    <dgm:pt modelId="{1CB3E618-9226-214F-A572-7276C110A8D0}" type="pres">
      <dgm:prSet presAssocID="{84840ECA-4F7F-B342-9A3D-021D5B5CFC5B}" presName="horFlow" presStyleCnt="0"/>
      <dgm:spPr/>
    </dgm:pt>
    <dgm:pt modelId="{B447B230-DC90-344F-857F-2EE2F2B54C2E}" type="pres">
      <dgm:prSet presAssocID="{84840ECA-4F7F-B342-9A3D-021D5B5CFC5B}" presName="bigChev" presStyleLbl="node1" presStyleIdx="2" presStyleCnt="3"/>
      <dgm:spPr/>
      <dgm:t>
        <a:bodyPr/>
        <a:lstStyle/>
        <a:p>
          <a:endParaRPr lang="en-US"/>
        </a:p>
      </dgm:t>
    </dgm:pt>
    <dgm:pt modelId="{91099C5D-A934-4F48-BFD3-FFBD22C255B5}" type="pres">
      <dgm:prSet presAssocID="{303DFDDB-F0B2-5341-A76A-EB3466DDB92C}" presName="parTrans" presStyleCnt="0"/>
      <dgm:spPr/>
    </dgm:pt>
    <dgm:pt modelId="{BFE63C30-B81C-014D-9224-FDCB351A92D3}" type="pres">
      <dgm:prSet presAssocID="{71CD4F13-5BC7-F44A-801F-737FA9BAE6F8}" presName="node" presStyleLbl="alignAccFollowNode1" presStyleIdx="8" presStyleCnt="12">
        <dgm:presLayoutVars>
          <dgm:bulletEnabled val="1"/>
        </dgm:presLayoutVars>
      </dgm:prSet>
      <dgm:spPr/>
      <dgm:t>
        <a:bodyPr/>
        <a:lstStyle/>
        <a:p>
          <a:endParaRPr lang="en-US"/>
        </a:p>
      </dgm:t>
    </dgm:pt>
    <dgm:pt modelId="{661AAA68-1E87-8849-8680-C4AD57DC5CBE}" type="pres">
      <dgm:prSet presAssocID="{31D6B7D8-54C0-364E-BDAE-B655184947EB}" presName="sibTrans" presStyleCnt="0"/>
      <dgm:spPr/>
    </dgm:pt>
    <dgm:pt modelId="{C5B173B0-D29C-2646-9297-174784FF9A03}" type="pres">
      <dgm:prSet presAssocID="{18105F63-D663-064C-A513-562258711949}" presName="node" presStyleLbl="alignAccFollowNode1" presStyleIdx="9" presStyleCnt="12">
        <dgm:presLayoutVars>
          <dgm:bulletEnabled val="1"/>
        </dgm:presLayoutVars>
      </dgm:prSet>
      <dgm:spPr/>
      <dgm:t>
        <a:bodyPr/>
        <a:lstStyle/>
        <a:p>
          <a:endParaRPr lang="en-US"/>
        </a:p>
      </dgm:t>
    </dgm:pt>
    <dgm:pt modelId="{78B74C7B-2936-FD4F-90E5-4451D5D83046}" type="pres">
      <dgm:prSet presAssocID="{B06C3328-E524-0440-8BF3-54B1CA2E4D2F}" presName="sibTrans" presStyleCnt="0"/>
      <dgm:spPr/>
    </dgm:pt>
    <dgm:pt modelId="{6336FDFE-8C06-5D40-A2DA-885C8535E358}" type="pres">
      <dgm:prSet presAssocID="{8484A473-4730-7043-8FB9-67510807F041}" presName="node" presStyleLbl="alignAccFollowNode1" presStyleIdx="10" presStyleCnt="12">
        <dgm:presLayoutVars>
          <dgm:bulletEnabled val="1"/>
        </dgm:presLayoutVars>
      </dgm:prSet>
      <dgm:spPr/>
      <dgm:t>
        <a:bodyPr/>
        <a:lstStyle/>
        <a:p>
          <a:endParaRPr lang="en-US"/>
        </a:p>
      </dgm:t>
    </dgm:pt>
    <dgm:pt modelId="{B7AC80C1-5334-D740-B54A-D39698373402}" type="pres">
      <dgm:prSet presAssocID="{29A8B6ED-02C5-8942-A796-C2D95211294D}" presName="sibTrans" presStyleCnt="0"/>
      <dgm:spPr/>
    </dgm:pt>
    <dgm:pt modelId="{7BEB7C7D-83CC-3944-9BB7-58A97B666C5C}" type="pres">
      <dgm:prSet presAssocID="{5AC5908C-B576-7F4C-8FD8-5731AE44CCE7}" presName="node" presStyleLbl="alignAccFollowNode1" presStyleIdx="11" presStyleCnt="12">
        <dgm:presLayoutVars>
          <dgm:bulletEnabled val="1"/>
        </dgm:presLayoutVars>
      </dgm:prSet>
      <dgm:spPr/>
      <dgm:t>
        <a:bodyPr/>
        <a:lstStyle/>
        <a:p>
          <a:endParaRPr lang="en-US"/>
        </a:p>
      </dgm:t>
    </dgm:pt>
  </dgm:ptLst>
  <dgm:cxnLst>
    <dgm:cxn modelId="{0A8C6950-B4EF-524E-808A-07B4987FCCC9}" srcId="{56DA3128-1308-114A-98BF-8FE74F65671A}" destId="{D2C5FF4A-648D-824F-A13B-E2566B64C187}" srcOrd="1" destOrd="0" parTransId="{48A18DF1-7E44-BE45-A68C-1072F11A62D2}" sibTransId="{8FEDAE6E-E22B-EE44-AE80-56E2CC33FAF5}"/>
    <dgm:cxn modelId="{9A765A60-82FE-2848-A2BA-7C91BA0582E2}" type="presOf" srcId="{6224BC85-457E-664C-9135-52AC079B746E}" destId="{D7B3AE92-AD46-034B-9384-34FA020C6277}" srcOrd="0" destOrd="0" presId="urn:microsoft.com/office/officeart/2005/8/layout/lProcess3"/>
    <dgm:cxn modelId="{7FAB159B-FC1D-384D-AFF3-9FF7580A1EBB}" type="presOf" srcId="{F376309F-0DF8-2D4B-B2F9-721A80E7A852}" destId="{B468315B-0B57-6946-B3D9-C0C8AC6E9DA0}" srcOrd="0" destOrd="0" presId="urn:microsoft.com/office/officeart/2005/8/layout/lProcess3"/>
    <dgm:cxn modelId="{A00E0349-19F6-5149-8EA2-1AC0B1F2930F}" type="presOf" srcId="{8484A473-4730-7043-8FB9-67510807F041}" destId="{6336FDFE-8C06-5D40-A2DA-885C8535E358}" srcOrd="0" destOrd="0" presId="urn:microsoft.com/office/officeart/2005/8/layout/lProcess3"/>
    <dgm:cxn modelId="{62C69DA3-EA5E-AB4F-8EFF-52A8EE771F12}" srcId="{BEE509F7-C35D-4A47-A5A3-EE1B837DFC93}" destId="{BCEFE9D3-5948-AF4E-86AD-780C7B477EC6}" srcOrd="0" destOrd="0" parTransId="{41DC11B1-A3F2-4345-8CF9-9DB2E43BA932}" sibTransId="{2B705389-1BE1-564A-B053-40BD6AB0983E}"/>
    <dgm:cxn modelId="{056E825A-78B8-F547-9D83-56593A22D0BC}" srcId="{56DA3128-1308-114A-98BF-8FE74F65671A}" destId="{3CB62A98-9BBD-5248-A66D-05C4DBF9C850}" srcOrd="2" destOrd="0" parTransId="{654C97AB-DF6E-4A46-B3D6-32F576DC334A}" sibTransId="{A623E4A2-E2B5-0E4E-B030-DAFA2DC84429}"/>
    <dgm:cxn modelId="{6F9DE393-79A6-4747-9509-0D49A099E36D}" type="presOf" srcId="{71CD4F13-5BC7-F44A-801F-737FA9BAE6F8}" destId="{BFE63C30-B81C-014D-9224-FDCB351A92D3}" srcOrd="0" destOrd="0" presId="urn:microsoft.com/office/officeart/2005/8/layout/lProcess3"/>
    <dgm:cxn modelId="{53C2455D-3DB4-4641-8476-FB2FD230DA6D}" type="presOf" srcId="{5AC5908C-B576-7F4C-8FD8-5731AE44CCE7}" destId="{7BEB7C7D-83CC-3944-9BB7-58A97B666C5C}" srcOrd="0" destOrd="0" presId="urn:microsoft.com/office/officeart/2005/8/layout/lProcess3"/>
    <dgm:cxn modelId="{7993068E-AD30-984E-9BBC-B5382615777B}" type="presOf" srcId="{84840ECA-4F7F-B342-9A3D-021D5B5CFC5B}" destId="{B447B230-DC90-344F-857F-2EE2F2B54C2E}" srcOrd="0" destOrd="0" presId="urn:microsoft.com/office/officeart/2005/8/layout/lProcess3"/>
    <dgm:cxn modelId="{C033E902-4735-1144-8943-B51CE3D5DED8}" srcId="{BCEFE9D3-5948-AF4E-86AD-780C7B477EC6}" destId="{6224BC85-457E-664C-9135-52AC079B746E}" srcOrd="1" destOrd="0" parTransId="{B045654A-E25F-6341-A8A9-554004A516BD}" sibTransId="{5F9E1401-281D-8442-B757-F0F98AF9D5DE}"/>
    <dgm:cxn modelId="{785E76B9-8919-1440-975F-CE398928FC15}" type="presOf" srcId="{74626453-A263-F243-B5E1-414D272C7782}" destId="{38D39B69-8088-8645-8F78-90E785BC0DB0}" srcOrd="0" destOrd="0" presId="urn:microsoft.com/office/officeart/2005/8/layout/lProcess3"/>
    <dgm:cxn modelId="{448744F2-D208-DD46-BA67-94BBFD7976C6}" srcId="{84840ECA-4F7F-B342-9A3D-021D5B5CFC5B}" destId="{5AC5908C-B576-7F4C-8FD8-5731AE44CCE7}" srcOrd="3" destOrd="0" parTransId="{D2FD3126-01B0-7240-A9EC-3FFF9425B275}" sibTransId="{013619B2-D4C8-B242-BB05-E6A6F001CA03}"/>
    <dgm:cxn modelId="{C310A02E-5972-2C4D-AFEB-916B39BC700A}" type="presOf" srcId="{76BB2929-82B4-0148-B27A-835DD642B443}" destId="{9B57253F-E842-EC49-9816-DC2A9748273D}" srcOrd="0" destOrd="0" presId="urn:microsoft.com/office/officeart/2005/8/layout/lProcess3"/>
    <dgm:cxn modelId="{72FB66EF-1034-E046-8225-9712D7A36DAC}" type="presOf" srcId="{56DA3128-1308-114A-98BF-8FE74F65671A}" destId="{20646E7B-50F5-8C4B-8C11-65F25A3C7DA2}" srcOrd="0" destOrd="0" presId="urn:microsoft.com/office/officeart/2005/8/layout/lProcess3"/>
    <dgm:cxn modelId="{0BB292AA-19F9-C14A-9E89-CA63FFB24F38}" srcId="{56DA3128-1308-114A-98BF-8FE74F65671A}" destId="{76BB2929-82B4-0148-B27A-835DD642B443}" srcOrd="3" destOrd="0" parTransId="{329DB225-8ACA-DF45-A7E1-0B18DB1811FF}" sibTransId="{BF532355-AC01-4F49-9A50-3A0AC4997D32}"/>
    <dgm:cxn modelId="{AA74014C-9AEC-704C-8D6A-5727D73B50BF}" srcId="{56DA3128-1308-114A-98BF-8FE74F65671A}" destId="{C9A347E6-2078-7E43-A9E3-FF2310D68F31}" srcOrd="0" destOrd="0" parTransId="{739370BA-A4B5-3E43-B247-402930EEFD49}" sibTransId="{4EA8C743-3F30-0E4B-AD25-79E881AC7142}"/>
    <dgm:cxn modelId="{DB473B56-D3DA-FF48-B889-0F892659D9C4}" type="presOf" srcId="{D2C5FF4A-648D-824F-A13B-E2566B64C187}" destId="{4EABEAFD-16A5-954E-AA53-A2AC04240EE5}" srcOrd="0" destOrd="0" presId="urn:microsoft.com/office/officeart/2005/8/layout/lProcess3"/>
    <dgm:cxn modelId="{F00C5A57-E233-E642-AB9B-709BDD6B7783}" srcId="{84840ECA-4F7F-B342-9A3D-021D5B5CFC5B}" destId="{71CD4F13-5BC7-F44A-801F-737FA9BAE6F8}" srcOrd="0" destOrd="0" parTransId="{303DFDDB-F0B2-5341-A76A-EB3466DDB92C}" sibTransId="{31D6B7D8-54C0-364E-BDAE-B655184947EB}"/>
    <dgm:cxn modelId="{3E51EFBE-FD64-B842-92B0-8300A88B47A4}" srcId="{BEE509F7-C35D-4A47-A5A3-EE1B837DFC93}" destId="{56DA3128-1308-114A-98BF-8FE74F65671A}" srcOrd="1" destOrd="0" parTransId="{51A8778E-C8B4-F54C-9975-C2331E8A897F}" sibTransId="{13ABE3EB-396C-2646-A204-DB112D14EC97}"/>
    <dgm:cxn modelId="{65EA1CB3-F54D-924F-B306-9B945EE492D8}" srcId="{BCEFE9D3-5948-AF4E-86AD-780C7B477EC6}" destId="{F376309F-0DF8-2D4B-B2F9-721A80E7A852}" srcOrd="0" destOrd="0" parTransId="{B17B935E-2AC4-DE42-8A7B-A3F2E3E8BC09}" sibTransId="{2E40A6CE-6E71-BC41-AF28-B255DCB7AAB6}"/>
    <dgm:cxn modelId="{6E94F4D4-6836-474F-8296-F20C4D808BB5}" type="presOf" srcId="{3CB62A98-9BBD-5248-A66D-05C4DBF9C850}" destId="{985D8517-B0DA-DB4D-BEE8-F166708EF0CF}" srcOrd="0" destOrd="0" presId="urn:microsoft.com/office/officeart/2005/8/layout/lProcess3"/>
    <dgm:cxn modelId="{77F017A1-8605-5846-A9C5-4C577DCBE124}" type="presOf" srcId="{A4AB1682-73F7-7C4C-A3F9-3842A359AC80}" destId="{F5A61BBA-767D-4348-A1ED-705BB5A4460E}" srcOrd="0" destOrd="0" presId="urn:microsoft.com/office/officeart/2005/8/layout/lProcess3"/>
    <dgm:cxn modelId="{51EAB5D8-7E85-5149-8350-E1BF75B0B647}" srcId="{84840ECA-4F7F-B342-9A3D-021D5B5CFC5B}" destId="{18105F63-D663-064C-A513-562258711949}" srcOrd="1" destOrd="0" parTransId="{815D789F-CB54-8F40-8249-DF0090206BAD}" sibTransId="{B06C3328-E524-0440-8BF3-54B1CA2E4D2F}"/>
    <dgm:cxn modelId="{4805810B-5798-3F47-B284-234E06EED6D1}" type="presOf" srcId="{C9A347E6-2078-7E43-A9E3-FF2310D68F31}" destId="{71054395-C536-C248-84C9-82446C64BB7C}" srcOrd="0" destOrd="0" presId="urn:microsoft.com/office/officeart/2005/8/layout/lProcess3"/>
    <dgm:cxn modelId="{68F4338D-61D9-9F43-BD74-363F2B1009F0}" srcId="{BCEFE9D3-5948-AF4E-86AD-780C7B477EC6}" destId="{A4AB1682-73F7-7C4C-A3F9-3842A359AC80}" srcOrd="2" destOrd="0" parTransId="{C80FC953-1842-E54B-931F-49F6D3FF8CF0}" sibTransId="{B6C7972D-8570-8D4A-B822-BC55643DE9A7}"/>
    <dgm:cxn modelId="{545387E9-EDA0-3B41-B26A-8F14198A4D9E}" type="presOf" srcId="{BCEFE9D3-5948-AF4E-86AD-780C7B477EC6}" destId="{B67834E6-D937-324E-A155-44D5663AD34D}" srcOrd="0" destOrd="0" presId="urn:microsoft.com/office/officeart/2005/8/layout/lProcess3"/>
    <dgm:cxn modelId="{9932DE12-E158-F743-BA16-5C9CF5035A88}" srcId="{BEE509F7-C35D-4A47-A5A3-EE1B837DFC93}" destId="{84840ECA-4F7F-B342-9A3D-021D5B5CFC5B}" srcOrd="2" destOrd="0" parTransId="{DB31037A-5372-B542-AA69-D2F0C560CF45}" sibTransId="{1E1A7539-DD70-DD4C-9A86-B19BB8F91364}"/>
    <dgm:cxn modelId="{352ED0B0-E6EE-624E-80AF-90314380B987}" type="presOf" srcId="{18105F63-D663-064C-A513-562258711949}" destId="{C5B173B0-D29C-2646-9297-174784FF9A03}" srcOrd="0" destOrd="0" presId="urn:microsoft.com/office/officeart/2005/8/layout/lProcess3"/>
    <dgm:cxn modelId="{91172F1E-57C8-8444-A599-C88E61E6F65C}" srcId="{BCEFE9D3-5948-AF4E-86AD-780C7B477EC6}" destId="{74626453-A263-F243-B5E1-414D272C7782}" srcOrd="3" destOrd="0" parTransId="{A9D15D67-7327-434A-AEC0-08D84CF7387B}" sibTransId="{F0B38BF5-E893-DB47-8C24-468DAE669CB1}"/>
    <dgm:cxn modelId="{52C5F8F4-026B-0741-A409-187BFECCE7FB}" srcId="{84840ECA-4F7F-B342-9A3D-021D5B5CFC5B}" destId="{8484A473-4730-7043-8FB9-67510807F041}" srcOrd="2" destOrd="0" parTransId="{19DB474A-DAEA-3D4D-BF8C-E271EA0B3A41}" sibTransId="{29A8B6ED-02C5-8942-A796-C2D95211294D}"/>
    <dgm:cxn modelId="{6765A661-4622-2E43-853A-3B451FFEE18F}" type="presOf" srcId="{BEE509F7-C35D-4A47-A5A3-EE1B837DFC93}" destId="{5624B06E-8080-454E-BA9F-046562970BBF}" srcOrd="0" destOrd="0" presId="urn:microsoft.com/office/officeart/2005/8/layout/lProcess3"/>
    <dgm:cxn modelId="{8E6E972E-DEBC-6449-AA5D-E749D982AD33}" type="presParOf" srcId="{5624B06E-8080-454E-BA9F-046562970BBF}" destId="{9A14F12D-4CBE-1047-8B6F-2D7F12778C16}" srcOrd="0" destOrd="0" presId="urn:microsoft.com/office/officeart/2005/8/layout/lProcess3"/>
    <dgm:cxn modelId="{B5F629E1-B680-AA48-8D4E-CF34142070AE}" type="presParOf" srcId="{9A14F12D-4CBE-1047-8B6F-2D7F12778C16}" destId="{B67834E6-D937-324E-A155-44D5663AD34D}" srcOrd="0" destOrd="0" presId="urn:microsoft.com/office/officeart/2005/8/layout/lProcess3"/>
    <dgm:cxn modelId="{A9A171FE-E4EF-6D4E-92BA-EBAA14C73990}" type="presParOf" srcId="{9A14F12D-4CBE-1047-8B6F-2D7F12778C16}" destId="{C92A4301-FC57-5F49-80EC-AE6E77A8F918}" srcOrd="1" destOrd="0" presId="urn:microsoft.com/office/officeart/2005/8/layout/lProcess3"/>
    <dgm:cxn modelId="{A7E6D694-1E09-B94D-87E3-2F528F51AC61}" type="presParOf" srcId="{9A14F12D-4CBE-1047-8B6F-2D7F12778C16}" destId="{B468315B-0B57-6946-B3D9-C0C8AC6E9DA0}" srcOrd="2" destOrd="0" presId="urn:microsoft.com/office/officeart/2005/8/layout/lProcess3"/>
    <dgm:cxn modelId="{1121FD85-B122-3C4B-8A08-7D3C1C9F99AE}" type="presParOf" srcId="{9A14F12D-4CBE-1047-8B6F-2D7F12778C16}" destId="{F8380948-2D15-184B-8409-68ADA5E52495}" srcOrd="3" destOrd="0" presId="urn:microsoft.com/office/officeart/2005/8/layout/lProcess3"/>
    <dgm:cxn modelId="{77D61D63-3176-8C41-85BB-86EFD20DC3A3}" type="presParOf" srcId="{9A14F12D-4CBE-1047-8B6F-2D7F12778C16}" destId="{D7B3AE92-AD46-034B-9384-34FA020C6277}" srcOrd="4" destOrd="0" presId="urn:microsoft.com/office/officeart/2005/8/layout/lProcess3"/>
    <dgm:cxn modelId="{E3FE0A81-7583-0B48-94B6-32D922E270BA}" type="presParOf" srcId="{9A14F12D-4CBE-1047-8B6F-2D7F12778C16}" destId="{F23364C6-FF2C-7640-AE88-9219D86F5483}" srcOrd="5" destOrd="0" presId="urn:microsoft.com/office/officeart/2005/8/layout/lProcess3"/>
    <dgm:cxn modelId="{0797729F-231F-BB44-B9AD-6567D0A23B42}" type="presParOf" srcId="{9A14F12D-4CBE-1047-8B6F-2D7F12778C16}" destId="{F5A61BBA-767D-4348-A1ED-705BB5A4460E}" srcOrd="6" destOrd="0" presId="urn:microsoft.com/office/officeart/2005/8/layout/lProcess3"/>
    <dgm:cxn modelId="{C79D67FF-113D-1E45-9248-C686C10DF1D9}" type="presParOf" srcId="{9A14F12D-4CBE-1047-8B6F-2D7F12778C16}" destId="{82FA7BF4-AB51-8344-AB86-8F676A2ED45F}" srcOrd="7" destOrd="0" presId="urn:microsoft.com/office/officeart/2005/8/layout/lProcess3"/>
    <dgm:cxn modelId="{30B152DC-0DB0-1245-8206-8362F3EDFA03}" type="presParOf" srcId="{9A14F12D-4CBE-1047-8B6F-2D7F12778C16}" destId="{38D39B69-8088-8645-8F78-90E785BC0DB0}" srcOrd="8" destOrd="0" presId="urn:microsoft.com/office/officeart/2005/8/layout/lProcess3"/>
    <dgm:cxn modelId="{371C519D-4C05-0049-89CA-0A39EA7A696B}" type="presParOf" srcId="{5624B06E-8080-454E-BA9F-046562970BBF}" destId="{3D3A762A-D8A9-884C-89DB-B2730EB461AD}" srcOrd="1" destOrd="0" presId="urn:microsoft.com/office/officeart/2005/8/layout/lProcess3"/>
    <dgm:cxn modelId="{54CB6CA2-5653-6E47-9F49-136CE7EEC8AF}" type="presParOf" srcId="{5624B06E-8080-454E-BA9F-046562970BBF}" destId="{5BDD5A16-BEC7-4846-AF6D-E9926E0C5578}" srcOrd="2" destOrd="0" presId="urn:microsoft.com/office/officeart/2005/8/layout/lProcess3"/>
    <dgm:cxn modelId="{F3B35A6B-639A-944B-B1AA-367F29D497DA}" type="presParOf" srcId="{5BDD5A16-BEC7-4846-AF6D-E9926E0C5578}" destId="{20646E7B-50F5-8C4B-8C11-65F25A3C7DA2}" srcOrd="0" destOrd="0" presId="urn:microsoft.com/office/officeart/2005/8/layout/lProcess3"/>
    <dgm:cxn modelId="{197FA52E-CD4E-0C4B-AC4E-AAD1A5F4AF43}" type="presParOf" srcId="{5BDD5A16-BEC7-4846-AF6D-E9926E0C5578}" destId="{518AD7B3-E793-ED42-A6B2-BA375B35898B}" srcOrd="1" destOrd="0" presId="urn:microsoft.com/office/officeart/2005/8/layout/lProcess3"/>
    <dgm:cxn modelId="{4FE72439-203B-5244-BCD7-5C86B994F921}" type="presParOf" srcId="{5BDD5A16-BEC7-4846-AF6D-E9926E0C5578}" destId="{71054395-C536-C248-84C9-82446C64BB7C}" srcOrd="2" destOrd="0" presId="urn:microsoft.com/office/officeart/2005/8/layout/lProcess3"/>
    <dgm:cxn modelId="{FB8EA10A-0216-1240-AB32-99A0E5FFDD7A}" type="presParOf" srcId="{5BDD5A16-BEC7-4846-AF6D-E9926E0C5578}" destId="{C5CF5F55-1572-6241-858C-5B871F973530}" srcOrd="3" destOrd="0" presId="urn:microsoft.com/office/officeart/2005/8/layout/lProcess3"/>
    <dgm:cxn modelId="{34EFFFF6-4CB0-D449-8697-1CA1671C51F5}" type="presParOf" srcId="{5BDD5A16-BEC7-4846-AF6D-E9926E0C5578}" destId="{4EABEAFD-16A5-954E-AA53-A2AC04240EE5}" srcOrd="4" destOrd="0" presId="urn:microsoft.com/office/officeart/2005/8/layout/lProcess3"/>
    <dgm:cxn modelId="{7833660F-D32F-E14C-9078-05D8BB6F492E}" type="presParOf" srcId="{5BDD5A16-BEC7-4846-AF6D-E9926E0C5578}" destId="{7628CBBD-896F-3141-A84F-04C9494E90C9}" srcOrd="5" destOrd="0" presId="urn:microsoft.com/office/officeart/2005/8/layout/lProcess3"/>
    <dgm:cxn modelId="{EF6C9A84-168A-074B-8F53-BFC65E4E147E}" type="presParOf" srcId="{5BDD5A16-BEC7-4846-AF6D-E9926E0C5578}" destId="{985D8517-B0DA-DB4D-BEE8-F166708EF0CF}" srcOrd="6" destOrd="0" presId="urn:microsoft.com/office/officeart/2005/8/layout/lProcess3"/>
    <dgm:cxn modelId="{3269F18B-8A76-F34E-B2CA-76C49D3892BB}" type="presParOf" srcId="{5BDD5A16-BEC7-4846-AF6D-E9926E0C5578}" destId="{A1226782-7F53-D546-8F10-A6E25353C99F}" srcOrd="7" destOrd="0" presId="urn:microsoft.com/office/officeart/2005/8/layout/lProcess3"/>
    <dgm:cxn modelId="{F148A6CF-B45C-8942-88B6-61D7AAA38BE0}" type="presParOf" srcId="{5BDD5A16-BEC7-4846-AF6D-E9926E0C5578}" destId="{9B57253F-E842-EC49-9816-DC2A9748273D}" srcOrd="8" destOrd="0" presId="urn:microsoft.com/office/officeart/2005/8/layout/lProcess3"/>
    <dgm:cxn modelId="{4CB1429F-146D-094E-8B67-A34B3FC9863B}" type="presParOf" srcId="{5624B06E-8080-454E-BA9F-046562970BBF}" destId="{A4CE564A-DF1F-1A41-A482-2C992827EB1C}" srcOrd="3" destOrd="0" presId="urn:microsoft.com/office/officeart/2005/8/layout/lProcess3"/>
    <dgm:cxn modelId="{0A7A6735-D17F-914A-A3B4-2B011744C131}" type="presParOf" srcId="{5624B06E-8080-454E-BA9F-046562970BBF}" destId="{1CB3E618-9226-214F-A572-7276C110A8D0}" srcOrd="4" destOrd="0" presId="urn:microsoft.com/office/officeart/2005/8/layout/lProcess3"/>
    <dgm:cxn modelId="{A70353A8-C46A-5044-93F6-3EB339BE5E3F}" type="presParOf" srcId="{1CB3E618-9226-214F-A572-7276C110A8D0}" destId="{B447B230-DC90-344F-857F-2EE2F2B54C2E}" srcOrd="0" destOrd="0" presId="urn:microsoft.com/office/officeart/2005/8/layout/lProcess3"/>
    <dgm:cxn modelId="{8894B4B3-DBB3-AF48-AEB5-0F93374BABBC}" type="presParOf" srcId="{1CB3E618-9226-214F-A572-7276C110A8D0}" destId="{91099C5D-A934-4F48-BFD3-FFBD22C255B5}" srcOrd="1" destOrd="0" presId="urn:microsoft.com/office/officeart/2005/8/layout/lProcess3"/>
    <dgm:cxn modelId="{C3327392-0FA9-CF45-9701-6DCB3EB0F2B3}" type="presParOf" srcId="{1CB3E618-9226-214F-A572-7276C110A8D0}" destId="{BFE63C30-B81C-014D-9224-FDCB351A92D3}" srcOrd="2" destOrd="0" presId="urn:microsoft.com/office/officeart/2005/8/layout/lProcess3"/>
    <dgm:cxn modelId="{A66EB184-A8BF-CB4C-A4D2-C3302952DDB9}" type="presParOf" srcId="{1CB3E618-9226-214F-A572-7276C110A8D0}" destId="{661AAA68-1E87-8849-8680-C4AD57DC5CBE}" srcOrd="3" destOrd="0" presId="urn:microsoft.com/office/officeart/2005/8/layout/lProcess3"/>
    <dgm:cxn modelId="{DA8282D1-22DC-BA4C-977A-E54FEA57E825}" type="presParOf" srcId="{1CB3E618-9226-214F-A572-7276C110A8D0}" destId="{C5B173B0-D29C-2646-9297-174784FF9A03}" srcOrd="4" destOrd="0" presId="urn:microsoft.com/office/officeart/2005/8/layout/lProcess3"/>
    <dgm:cxn modelId="{21FEC7B6-67A1-C848-A7D9-B9CC84BA05B2}" type="presParOf" srcId="{1CB3E618-9226-214F-A572-7276C110A8D0}" destId="{78B74C7B-2936-FD4F-90E5-4451D5D83046}" srcOrd="5" destOrd="0" presId="urn:microsoft.com/office/officeart/2005/8/layout/lProcess3"/>
    <dgm:cxn modelId="{CEF1E2EF-5673-9C40-B621-842F8CDCF101}" type="presParOf" srcId="{1CB3E618-9226-214F-A572-7276C110A8D0}" destId="{6336FDFE-8C06-5D40-A2DA-885C8535E358}" srcOrd="6" destOrd="0" presId="urn:microsoft.com/office/officeart/2005/8/layout/lProcess3"/>
    <dgm:cxn modelId="{9E747450-08BC-5A49-8D2F-84ACC0833DC3}" type="presParOf" srcId="{1CB3E618-9226-214F-A572-7276C110A8D0}" destId="{B7AC80C1-5334-D740-B54A-D39698373402}" srcOrd="7" destOrd="0" presId="urn:microsoft.com/office/officeart/2005/8/layout/lProcess3"/>
    <dgm:cxn modelId="{D3735DB0-F5A0-3140-955F-B8B602A850DC}" type="presParOf" srcId="{1CB3E618-9226-214F-A572-7276C110A8D0}" destId="{7BEB7C7D-83CC-3944-9BB7-58A97B666C5C}" srcOrd="8"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834E6-D937-324E-A155-44D5663AD34D}">
      <dsp:nvSpPr>
        <dsp:cNvPr id="0" name=""/>
        <dsp:cNvSpPr/>
      </dsp:nvSpPr>
      <dsp:spPr>
        <a:xfrm>
          <a:off x="22233" y="1018"/>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Higher Level Objective</a:t>
          </a:r>
          <a:endParaRPr lang="en-US" sz="1100" kern="1200" dirty="0">
            <a:latin typeface="Helvetica Neue" charset="0"/>
            <a:ea typeface="Helvetica Neue" charset="0"/>
            <a:cs typeface="Helvetica Neue" charset="0"/>
          </a:endParaRPr>
        </a:p>
      </dsp:txBody>
      <dsp:txXfrm>
        <a:off x="318127" y="1018"/>
        <a:ext cx="887682" cy="591787"/>
      </dsp:txXfrm>
    </dsp:sp>
    <dsp:sp modelId="{B468315B-0B57-6946-B3D9-C0C8AC6E9DA0}">
      <dsp:nvSpPr>
        <dsp:cNvPr id="0" name=""/>
        <dsp:cNvSpPr/>
      </dsp:nvSpPr>
      <dsp:spPr>
        <a:xfrm>
          <a:off x="1309371"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Crop Yields</a:t>
          </a:r>
          <a:endParaRPr lang="en-US" sz="600" kern="1200" dirty="0">
            <a:latin typeface="Helvetica Neue" charset="0"/>
            <a:ea typeface="Helvetica Neue" charset="0"/>
            <a:cs typeface="Helvetica Neue" charset="0"/>
          </a:endParaRPr>
        </a:p>
      </dsp:txBody>
      <dsp:txXfrm>
        <a:off x="1554963" y="51320"/>
        <a:ext cx="736776" cy="491183"/>
      </dsp:txXfrm>
    </dsp:sp>
    <dsp:sp modelId="{D7B3AE92-AD46-034B-9384-34FA020C6277}">
      <dsp:nvSpPr>
        <dsp:cNvPr id="0" name=""/>
        <dsp:cNvSpPr/>
      </dsp:nvSpPr>
      <dsp:spPr>
        <a:xfrm>
          <a:off x="2365416"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Local Government Revenues</a:t>
          </a:r>
        </a:p>
      </dsp:txBody>
      <dsp:txXfrm>
        <a:off x="2611008" y="51320"/>
        <a:ext cx="736776" cy="491183"/>
      </dsp:txXfrm>
    </dsp:sp>
    <dsp:sp modelId="{F5A61BBA-767D-4348-A1ED-705BB5A4460E}">
      <dsp:nvSpPr>
        <dsp:cNvPr id="0" name=""/>
        <dsp:cNvSpPr/>
      </dsp:nvSpPr>
      <dsp:spPr>
        <a:xfrm>
          <a:off x="3421462"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Decrease Mortality Rates</a:t>
          </a:r>
        </a:p>
      </dsp:txBody>
      <dsp:txXfrm>
        <a:off x="3667054" y="51320"/>
        <a:ext cx="736776" cy="491183"/>
      </dsp:txXfrm>
    </dsp:sp>
    <dsp:sp modelId="{38D39B69-8088-8645-8F78-90E785BC0DB0}">
      <dsp:nvSpPr>
        <dsp:cNvPr id="0" name=""/>
        <dsp:cNvSpPr/>
      </dsp:nvSpPr>
      <dsp:spPr>
        <a:xfrm>
          <a:off x="4477507" y="51320"/>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Increase Literacy Rates</a:t>
          </a:r>
        </a:p>
      </dsp:txBody>
      <dsp:txXfrm>
        <a:off x="4723099" y="51320"/>
        <a:ext cx="736776" cy="491183"/>
      </dsp:txXfrm>
    </dsp:sp>
    <dsp:sp modelId="{20646E7B-50F5-8C4B-8C11-65F25A3C7DA2}">
      <dsp:nvSpPr>
        <dsp:cNvPr id="0" name=""/>
        <dsp:cNvSpPr/>
      </dsp:nvSpPr>
      <dsp:spPr>
        <a:xfrm>
          <a:off x="22233" y="675656"/>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Development Objective</a:t>
          </a:r>
          <a:endParaRPr lang="en-US" sz="1100" kern="1200" dirty="0">
            <a:latin typeface="Helvetica Neue" charset="0"/>
            <a:ea typeface="Helvetica Neue" charset="0"/>
            <a:cs typeface="Helvetica Neue" charset="0"/>
          </a:endParaRPr>
        </a:p>
      </dsp:txBody>
      <dsp:txXfrm>
        <a:off x="318127" y="675656"/>
        <a:ext cx="887682" cy="591787"/>
      </dsp:txXfrm>
    </dsp:sp>
    <dsp:sp modelId="{71054395-C536-C248-84C9-82446C64BB7C}">
      <dsp:nvSpPr>
        <dsp:cNvPr id="0" name=""/>
        <dsp:cNvSpPr/>
      </dsp:nvSpPr>
      <dsp:spPr>
        <a:xfrm>
          <a:off x="1309371"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Farmers</a:t>
          </a:r>
          <a:r>
            <a:rPr lang="en-US" sz="600" kern="1200" baseline="0" dirty="0" smtClean="0">
              <a:latin typeface="Helvetica Neue" charset="0"/>
              <a:ea typeface="Helvetica Neue" charset="0"/>
              <a:cs typeface="Helvetica Neue" charset="0"/>
            </a:rPr>
            <a:t> use new production techniques</a:t>
          </a:r>
        </a:p>
      </dsp:txBody>
      <dsp:txXfrm>
        <a:off x="1554963" y="725958"/>
        <a:ext cx="736776" cy="491183"/>
      </dsp:txXfrm>
    </dsp:sp>
    <dsp:sp modelId="{4EABEAFD-16A5-954E-AA53-A2AC04240EE5}">
      <dsp:nvSpPr>
        <dsp:cNvPr id="0" name=""/>
        <dsp:cNvSpPr/>
      </dsp:nvSpPr>
      <dsp:spPr>
        <a:xfrm>
          <a:off x="2365416"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governments use new tax bases</a:t>
          </a:r>
        </a:p>
      </dsp:txBody>
      <dsp:txXfrm>
        <a:off x="2611008" y="725958"/>
        <a:ext cx="736776" cy="491183"/>
      </dsp:txXfrm>
    </dsp:sp>
    <dsp:sp modelId="{985D8517-B0DA-DB4D-BEE8-F166708EF0CF}">
      <dsp:nvSpPr>
        <dsp:cNvPr id="0" name=""/>
        <dsp:cNvSpPr/>
      </dsp:nvSpPr>
      <dsp:spPr>
        <a:xfrm>
          <a:off x="3421462"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Vulnerable groups use good</a:t>
          </a:r>
          <a:r>
            <a:rPr lang="en-US" sz="600" kern="1200" baseline="0" dirty="0" smtClean="0">
              <a:latin typeface="Helvetica Neue" charset="0"/>
              <a:ea typeface="Helvetica Neue" charset="0"/>
              <a:cs typeface="Helvetica Neue" charset="0"/>
            </a:rPr>
            <a:t> quality health care facilities</a:t>
          </a:r>
        </a:p>
      </dsp:txBody>
      <dsp:txXfrm>
        <a:off x="3667054" y="725958"/>
        <a:ext cx="736776" cy="491183"/>
      </dsp:txXfrm>
    </dsp:sp>
    <dsp:sp modelId="{9B57253F-E842-EC49-9816-DC2A9748273D}">
      <dsp:nvSpPr>
        <dsp:cNvPr id="0" name=""/>
        <dsp:cNvSpPr/>
      </dsp:nvSpPr>
      <dsp:spPr>
        <a:xfrm>
          <a:off x="4477507" y="725958"/>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Students show improved reading skills</a:t>
          </a:r>
        </a:p>
      </dsp:txBody>
      <dsp:txXfrm>
        <a:off x="4723099" y="725958"/>
        <a:ext cx="736776" cy="491183"/>
      </dsp:txXfrm>
    </dsp:sp>
    <dsp:sp modelId="{B447B230-DC90-344F-857F-2EE2F2B54C2E}">
      <dsp:nvSpPr>
        <dsp:cNvPr id="0" name=""/>
        <dsp:cNvSpPr/>
      </dsp:nvSpPr>
      <dsp:spPr>
        <a:xfrm>
          <a:off x="22233" y="1350294"/>
          <a:ext cx="1479469" cy="591787"/>
        </a:xfrm>
        <a:prstGeom prst="chevron">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6985" rIns="0" bIns="6985" numCol="1" spcCol="1270" anchor="ctr" anchorCtr="0">
          <a:noAutofit/>
        </a:bodyPr>
        <a:lstStyle/>
        <a:p>
          <a:pPr lvl="0" algn="l" defTabSz="488950">
            <a:lnSpc>
              <a:spcPct val="90000"/>
            </a:lnSpc>
            <a:spcBef>
              <a:spcPct val="0"/>
            </a:spcBef>
            <a:spcAft>
              <a:spcPct val="35000"/>
            </a:spcAft>
          </a:pPr>
          <a:r>
            <a:rPr lang="en-US" sz="1100" kern="1200" dirty="0" smtClean="0">
              <a:latin typeface="Helvetica Neue" charset="0"/>
              <a:ea typeface="Helvetica Neue" charset="0"/>
              <a:cs typeface="Helvetica Neue" charset="0"/>
            </a:rPr>
            <a:t>Project Outputs</a:t>
          </a:r>
          <a:endParaRPr lang="en-US" sz="1100" kern="1200" dirty="0">
            <a:latin typeface="Helvetica Neue" charset="0"/>
            <a:ea typeface="Helvetica Neue" charset="0"/>
            <a:cs typeface="Helvetica Neue" charset="0"/>
          </a:endParaRPr>
        </a:p>
      </dsp:txBody>
      <dsp:txXfrm>
        <a:off x="318127" y="1350294"/>
        <a:ext cx="887682" cy="591787"/>
      </dsp:txXfrm>
    </dsp:sp>
    <dsp:sp modelId="{BFE63C30-B81C-014D-9224-FDCB351A92D3}">
      <dsp:nvSpPr>
        <dsp:cNvPr id="0" name=""/>
        <dsp:cNvSpPr/>
      </dsp:nvSpPr>
      <dsp:spPr>
        <a:xfrm>
          <a:off x="1309371"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New inputs delivered to farmers</a:t>
          </a:r>
        </a:p>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Extension workers trained</a:t>
          </a:r>
          <a:endParaRPr lang="en-US" sz="600" kern="1200" dirty="0">
            <a:latin typeface="Helvetica Neue" charset="0"/>
            <a:ea typeface="Helvetica Neue" charset="0"/>
            <a:cs typeface="Helvetica Neue" charset="0"/>
          </a:endParaRPr>
        </a:p>
      </dsp:txBody>
      <dsp:txXfrm>
        <a:off x="1554963" y="1400596"/>
        <a:ext cx="736776" cy="491183"/>
      </dsp:txXfrm>
    </dsp:sp>
    <dsp:sp modelId="{C5B173B0-D29C-2646-9297-174784FF9A03}">
      <dsp:nvSpPr>
        <dsp:cNvPr id="0" name=""/>
        <dsp:cNvSpPr/>
      </dsp:nvSpPr>
      <dsp:spPr>
        <a:xfrm>
          <a:off x="2365416"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dirty="0" smtClean="0">
              <a:latin typeface="Helvetica Neue" charset="0"/>
              <a:ea typeface="Helvetica Neue" charset="0"/>
              <a:cs typeface="Helvetica Neue" charset="0"/>
            </a:rPr>
            <a:t>Local staff</a:t>
          </a:r>
          <a:r>
            <a:rPr lang="en-US" sz="600" kern="1200" baseline="0" dirty="0" smtClean="0">
              <a:latin typeface="Helvetica Neue" charset="0"/>
              <a:ea typeface="Helvetica Neue" charset="0"/>
              <a:cs typeface="Helvetica Neue" charset="0"/>
            </a:rPr>
            <a:t>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hardware and software provided</a:t>
          </a:r>
        </a:p>
      </dsp:txBody>
      <dsp:txXfrm>
        <a:off x="2611008" y="1400596"/>
        <a:ext cx="736776" cy="491183"/>
      </dsp:txXfrm>
    </dsp:sp>
    <dsp:sp modelId="{6336FDFE-8C06-5D40-A2DA-885C8535E358}">
      <dsp:nvSpPr>
        <dsp:cNvPr id="0" name=""/>
        <dsp:cNvSpPr/>
      </dsp:nvSpPr>
      <dsp:spPr>
        <a:xfrm>
          <a:off x="3421462"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Information campaign implemented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Health care workers trained</a:t>
          </a:r>
        </a:p>
      </dsp:txBody>
      <dsp:txXfrm>
        <a:off x="3667054" y="1400596"/>
        <a:ext cx="736776" cy="491183"/>
      </dsp:txXfrm>
    </dsp:sp>
    <dsp:sp modelId="{7BEB7C7D-83CC-3944-9BB7-58A97B666C5C}">
      <dsp:nvSpPr>
        <dsp:cNvPr id="0" name=""/>
        <dsp:cNvSpPr/>
      </dsp:nvSpPr>
      <dsp:spPr>
        <a:xfrm>
          <a:off x="4477507" y="1400596"/>
          <a:ext cx="1227959" cy="491183"/>
        </a:xfrm>
        <a:prstGeom prst="chevron">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620" tIns="3810" rIns="0" bIns="3810" numCol="1" spcCol="1270" anchor="ctr" anchorCtr="0">
          <a:noAutofit/>
        </a:bodyPr>
        <a:lstStyle/>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Teachers trained</a:t>
          </a:r>
        </a:p>
        <a:p>
          <a:pPr lvl="0" algn="l" defTabSz="266700">
            <a:lnSpc>
              <a:spcPct val="90000"/>
            </a:lnSpc>
            <a:spcBef>
              <a:spcPct val="0"/>
            </a:spcBef>
            <a:spcAft>
              <a:spcPct val="35000"/>
            </a:spcAft>
          </a:pPr>
          <a:r>
            <a:rPr lang="en-US" sz="600" kern="1200" baseline="0" dirty="0" smtClean="0">
              <a:latin typeface="Helvetica Neue" charset="0"/>
              <a:ea typeface="Helvetica Neue" charset="0"/>
              <a:cs typeface="Helvetica Neue" charset="0"/>
            </a:rPr>
            <a:t>New curriculum materials delivered</a:t>
          </a:r>
        </a:p>
      </dsp:txBody>
      <dsp:txXfrm>
        <a:off x="4723099" y="1400596"/>
        <a:ext cx="736776" cy="491183"/>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E1FDA-1059-E743-BC1F-A55898E3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FDBO Concept Note Template.dotx</Template>
  <TotalTime>196</TotalTime>
  <Pages>18</Pages>
  <Words>1950</Words>
  <Characters>11118</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Concept Note – Municipal Blockchain Technology and Banking Services Access for Rural Areas in China</vt:lpstr>
      <vt:lpstr>/////</vt:lpstr>
      <vt:lpstr>Cover Sheet</vt:lpstr>
      <vt:lpstr>Proposed Development Objective(s)</vt:lpstr>
      <vt:lpstr>Preliminary Project Description</vt:lpstr>
      <vt:lpstr>Potential Risks and Mitigation Plans</vt:lpstr>
      <vt:lpstr>Issues on Which the Team Seeks Guidance</vt:lpstr>
      <vt:lpstr>Proposed Feasibility Study Preparation Schedule, Team Composition, and Resource </vt:lpstr>
      <vt:lpstr>Project Concept Note (PCN) Processing Guidelines / Process Project Management</vt:lpstr>
      <vt:lpstr>Appendix 1 – Template for the MOST-Finnvera Grant Proposal</vt:lpstr>
      <vt:lpstr>Appendix 2 - Guidelines for Stating the Project Development Objective(s) (PDO)</vt:lpstr>
    </vt:vector>
  </TitlesOfParts>
  <Manager/>
  <Company>Yunnan University EMBA/MBA School of Business</Company>
  <LinksUpToDate>false</LinksUpToDate>
  <CharactersWithSpaces>13042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 – Municipal Blockchain Technology and Banking Services Access for Rural Areas in China</dc:title>
  <dc:subject>Concept Note – Municipal Blockchain Technology and Banking Services Access for Rural Areas in China</dc:subject>
  <dc:creator>Michael Chang, Visiting Professor</dc:creator>
  <cp:keywords/>
  <dc:description/>
  <cp:lastModifiedBy>Microsoft Office User</cp:lastModifiedBy>
  <cp:revision>31</cp:revision>
  <cp:lastPrinted>2016-03-19T02:02:00Z</cp:lastPrinted>
  <dcterms:created xsi:type="dcterms:W3CDTF">2016-01-21T10:09:00Z</dcterms:created>
  <dcterms:modified xsi:type="dcterms:W3CDTF">2016-03-21T12:31:00Z</dcterms:modified>
  <cp:category/>
</cp:coreProperties>
</file>